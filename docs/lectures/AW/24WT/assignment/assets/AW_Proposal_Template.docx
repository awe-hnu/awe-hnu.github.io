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D657" w14:textId="74AB562E" w:rsidR="00A524FB" w:rsidRDefault="00C85E3C" w:rsidP="00A524FB">
      <w:pPr>
        <w:pStyle w:val="Titel"/>
        <w:rPr>
          <w:lang w:val="en-US"/>
        </w:rPr>
      </w:pPr>
      <w:r>
        <w:rPr>
          <w:lang w:val="en-US"/>
        </w:rPr>
        <w:t>Initial Proposal</w:t>
      </w:r>
    </w:p>
    <w:p w14:paraId="51705EEA" w14:textId="3A405B6A" w:rsidR="00A524FB" w:rsidRPr="009C617E" w:rsidRDefault="00A524FB" w:rsidP="00A524FB">
      <w:pPr>
        <w:rPr>
          <w:lang w:val="en-US"/>
        </w:rPr>
      </w:pPr>
      <w:r w:rsidRPr="009C617E">
        <w:rPr>
          <w:lang w:val="en-US"/>
        </w:rPr>
        <w:t xml:space="preserve">The </w:t>
      </w:r>
      <w:r w:rsidR="00C85E3C">
        <w:rPr>
          <w:lang w:val="en-US"/>
        </w:rPr>
        <w:t xml:space="preserve">initial </w:t>
      </w:r>
      <w:r w:rsidRPr="009C617E">
        <w:rPr>
          <w:lang w:val="en-US"/>
        </w:rPr>
        <w:t xml:space="preserve">proposal serves to </w:t>
      </w:r>
      <w:r w:rsidR="00C85E3C">
        <w:rPr>
          <w:lang w:val="en-US"/>
        </w:rPr>
        <w:t>outline the topic you want to select for your</w:t>
      </w:r>
      <w:r w:rsidRPr="009C617E">
        <w:rPr>
          <w:lang w:val="en-US"/>
        </w:rPr>
        <w:t xml:space="preserve"> thesis</w:t>
      </w:r>
      <w:r w:rsidR="00C85E3C">
        <w:rPr>
          <w:lang w:val="en-US"/>
        </w:rPr>
        <w:t>. It introduces the domain, the phenomenon you would like to investigate, the reasons why it deserves (your) attention, and what the problem with the existing knowledge about this type of phenomenon is. In addition, it contains the research question and a brief outlook on how you aim to answer it.</w:t>
      </w:r>
    </w:p>
    <w:p w14:paraId="705A728E" w14:textId="0E14635E" w:rsidR="00A524FB" w:rsidRPr="009C617E" w:rsidRDefault="00C85E3C" w:rsidP="00A524FB">
      <w:pPr>
        <w:rPr>
          <w:lang w:val="en-US"/>
        </w:rPr>
      </w:pPr>
      <w:r>
        <w:rPr>
          <w:lang w:val="en-US"/>
        </w:rPr>
        <w:t>The initial</w:t>
      </w:r>
      <w:r w:rsidR="00A524FB" w:rsidRPr="009C617E">
        <w:rPr>
          <w:lang w:val="en-US"/>
        </w:rPr>
        <w:t xml:space="preserve"> </w:t>
      </w:r>
      <w:r w:rsidR="00A524FB">
        <w:rPr>
          <w:lang w:val="en-US"/>
        </w:rPr>
        <w:t>proposal</w:t>
      </w:r>
      <w:r w:rsidR="00A524FB" w:rsidRPr="009C617E">
        <w:rPr>
          <w:lang w:val="en-US"/>
        </w:rPr>
        <w:t xml:space="preserve"> is </w:t>
      </w:r>
      <w:r>
        <w:rPr>
          <w:lang w:val="en-US"/>
        </w:rPr>
        <w:t xml:space="preserve">the result of your topic identification phase. It should help you to connivingly pitch your idea and, thus, also serves to get feedback from (potential) supervisors as well as your peers. </w:t>
      </w:r>
    </w:p>
    <w:p w14:paraId="58E99EC1" w14:textId="22171E50" w:rsidR="00A524FB" w:rsidRDefault="00A524FB" w:rsidP="00A524FB">
      <w:pPr>
        <w:rPr>
          <w:lang w:val="en-US"/>
        </w:rPr>
      </w:pPr>
      <w:r w:rsidRPr="009C617E">
        <w:rPr>
          <w:lang w:val="en-US"/>
        </w:rPr>
        <w:t xml:space="preserve">The </w:t>
      </w:r>
      <w:r w:rsidR="00C85E3C">
        <w:rPr>
          <w:lang w:val="en-US"/>
        </w:rPr>
        <w:t>initial</w:t>
      </w:r>
      <w:r w:rsidRPr="009C617E">
        <w:rPr>
          <w:lang w:val="en-US"/>
        </w:rPr>
        <w:t xml:space="preserve"> proposal</w:t>
      </w:r>
      <w:r w:rsidR="00C85E3C">
        <w:rPr>
          <w:lang w:val="en-US"/>
        </w:rPr>
        <w:t xml:space="preserve"> is like a first draft of the introduction of your thesis. It</w:t>
      </w:r>
      <w:r w:rsidRPr="009C617E">
        <w:rPr>
          <w:lang w:val="en-US"/>
        </w:rPr>
        <w:t xml:space="preserve"> should </w:t>
      </w:r>
      <w:r>
        <w:rPr>
          <w:lang w:val="en-US"/>
        </w:rPr>
        <w:t>implement</w:t>
      </w:r>
      <w:r w:rsidRPr="009C617E">
        <w:rPr>
          <w:lang w:val="en-US"/>
        </w:rPr>
        <w:t xml:space="preserve"> following structure: </w:t>
      </w:r>
    </w:p>
    <w:p w14:paraId="48F42EA1" w14:textId="7161CC90" w:rsidR="00C85E3C" w:rsidRPr="00444976" w:rsidRDefault="00C85E3C" w:rsidP="00C85E3C">
      <w:pPr>
        <w:pStyle w:val="Listenabsatz"/>
        <w:numPr>
          <w:ilvl w:val="0"/>
          <w:numId w:val="17"/>
        </w:numPr>
        <w:rPr>
          <w:lang w:val="en-US"/>
        </w:rPr>
      </w:pPr>
      <w:r w:rsidRPr="00C85E3C">
        <w:rPr>
          <w:u w:val="single"/>
          <w:lang w:val="en-US"/>
        </w:rPr>
        <w:t>Hook</w:t>
      </w:r>
      <w:r w:rsidRPr="00C85E3C">
        <w:rPr>
          <w:lang w:val="en-US"/>
        </w:rPr>
        <w:br/>
      </w:r>
      <w:r w:rsidRPr="00C85E3C">
        <w:rPr>
          <w:i/>
          <w:lang w:val="en-US"/>
        </w:rPr>
        <w:t xml:space="preserve">What is the problem leading to this research? </w:t>
      </w:r>
      <w:r w:rsidRPr="00C85E3C">
        <w:rPr>
          <w:i/>
          <w:lang w:val="en-US"/>
        </w:rPr>
        <w:br/>
      </w:r>
      <w:r w:rsidRPr="00444976">
        <w:rPr>
          <w:i/>
          <w:lang w:val="en-US"/>
        </w:rPr>
        <w:t>Why is it interesting or why does it matter?</w:t>
      </w:r>
    </w:p>
    <w:p w14:paraId="5EA7ED32" w14:textId="77777777" w:rsidR="00C85E3C" w:rsidRDefault="00C85E3C" w:rsidP="00A07E85">
      <w:pPr>
        <w:pStyle w:val="Listenabsatz"/>
        <w:numPr>
          <w:ilvl w:val="0"/>
          <w:numId w:val="17"/>
        </w:numPr>
        <w:rPr>
          <w:lang w:val="en-US"/>
        </w:rPr>
      </w:pPr>
      <w:r w:rsidRPr="00C85E3C">
        <w:rPr>
          <w:u w:val="single"/>
          <w:lang w:val="en-US"/>
        </w:rPr>
        <w:t>Background</w:t>
      </w:r>
      <w:r w:rsidRPr="00C85E3C">
        <w:rPr>
          <w:lang w:val="en-US"/>
        </w:rPr>
        <w:br/>
      </w:r>
      <w:r w:rsidRPr="00C85E3C">
        <w:rPr>
          <w:i/>
          <w:lang w:val="en-US"/>
        </w:rPr>
        <w:t>What are the most important findings regarding the problem?</w:t>
      </w:r>
      <w:r w:rsidRPr="00C85E3C">
        <w:rPr>
          <w:i/>
          <w:lang w:val="en-US"/>
        </w:rPr>
        <w:br/>
        <w:t>How does the research relate to (ongoing) discussions in academia?</w:t>
      </w:r>
    </w:p>
    <w:p w14:paraId="56F5D9CB" w14:textId="503A10EB" w:rsidR="00C85E3C" w:rsidRPr="00C85E3C" w:rsidRDefault="00C85E3C" w:rsidP="00A07E85">
      <w:pPr>
        <w:pStyle w:val="Listenabsatz"/>
        <w:numPr>
          <w:ilvl w:val="0"/>
          <w:numId w:val="17"/>
        </w:numPr>
        <w:rPr>
          <w:lang w:val="en-US"/>
        </w:rPr>
      </w:pPr>
      <w:r w:rsidRPr="00C85E3C">
        <w:rPr>
          <w:u w:val="single"/>
          <w:lang w:val="en-US"/>
        </w:rPr>
        <w:t>Tension</w:t>
      </w:r>
      <w:r w:rsidRPr="00C85E3C">
        <w:rPr>
          <w:u w:val="single"/>
          <w:lang w:val="en-US"/>
        </w:rPr>
        <w:br/>
      </w:r>
      <w:r w:rsidRPr="00C85E3C">
        <w:rPr>
          <w:i/>
          <w:lang w:val="en-US"/>
        </w:rPr>
        <w:t>What is unresolved? What knowledge of the discipline is incomplete and, therefore needs to be completed?</w:t>
      </w:r>
    </w:p>
    <w:p w14:paraId="5F0FBB6B" w14:textId="2033B003" w:rsidR="00C85E3C" w:rsidRPr="00C85E3C" w:rsidRDefault="00C85E3C" w:rsidP="00C85E3C">
      <w:pPr>
        <w:pStyle w:val="Listenabsatz"/>
        <w:numPr>
          <w:ilvl w:val="0"/>
          <w:numId w:val="17"/>
        </w:numPr>
        <w:rPr>
          <w:lang w:val="en-US"/>
        </w:rPr>
      </w:pPr>
      <w:r w:rsidRPr="00C85E3C">
        <w:rPr>
          <w:u w:val="single"/>
          <w:lang w:val="en-US"/>
        </w:rPr>
        <w:t>Resolution</w:t>
      </w:r>
      <w:r w:rsidRPr="00C85E3C">
        <w:rPr>
          <w:u w:val="single"/>
          <w:lang w:val="en-US"/>
        </w:rPr>
        <w:br/>
      </w:r>
      <w:r w:rsidRPr="00C85E3C">
        <w:rPr>
          <w:i/>
          <w:lang w:val="en-US"/>
        </w:rPr>
        <w:t xml:space="preserve">How is </w:t>
      </w:r>
      <w:r>
        <w:rPr>
          <w:i/>
          <w:lang w:val="en-US"/>
        </w:rPr>
        <w:t>the thesis</w:t>
      </w:r>
      <w:r w:rsidRPr="00C85E3C">
        <w:rPr>
          <w:i/>
          <w:lang w:val="en-US"/>
        </w:rPr>
        <w:t xml:space="preserve"> going to resolve this issue</w:t>
      </w:r>
      <w:r>
        <w:rPr>
          <w:i/>
          <w:lang w:val="en-US"/>
        </w:rPr>
        <w:t xml:space="preserve"> (objective, theory, design)</w:t>
      </w:r>
      <w:r w:rsidRPr="00C85E3C">
        <w:rPr>
          <w:i/>
          <w:lang w:val="en-US"/>
        </w:rPr>
        <w:t>?</w:t>
      </w:r>
      <w:r w:rsidRPr="00C85E3C">
        <w:rPr>
          <w:i/>
          <w:lang w:val="en-US"/>
        </w:rPr>
        <w:br/>
      </w:r>
      <w:r>
        <w:rPr>
          <w:i/>
          <w:lang w:val="en-US"/>
        </w:rPr>
        <w:t xml:space="preserve">Objective: </w:t>
      </w:r>
      <w:r w:rsidRPr="00C85E3C">
        <w:rPr>
          <w:i/>
          <w:lang w:val="en-US"/>
        </w:rPr>
        <w:t xml:space="preserve">What research question is being answered? </w:t>
      </w:r>
      <w:r w:rsidRPr="00C85E3C">
        <w:rPr>
          <w:i/>
          <w:lang w:val="en-US"/>
        </w:rPr>
        <w:br/>
      </w:r>
      <w:r>
        <w:rPr>
          <w:i/>
          <w:lang w:val="en-US"/>
        </w:rPr>
        <w:t xml:space="preserve">Theory: </w:t>
      </w:r>
      <w:r w:rsidRPr="00C85E3C">
        <w:rPr>
          <w:i/>
          <w:lang w:val="en-US"/>
        </w:rPr>
        <w:t xml:space="preserve">What theory is being used? </w:t>
      </w:r>
      <w:r w:rsidRPr="00C85E3C">
        <w:rPr>
          <w:i/>
          <w:lang w:val="en-US"/>
        </w:rPr>
        <w:br/>
      </w:r>
      <w:r>
        <w:rPr>
          <w:i/>
          <w:lang w:val="en-US"/>
        </w:rPr>
        <w:t xml:space="preserve">Design: </w:t>
      </w:r>
      <w:r w:rsidRPr="00C85E3C">
        <w:rPr>
          <w:i/>
          <w:lang w:val="en-US"/>
        </w:rPr>
        <w:t>How will the research be caried out?</w:t>
      </w:r>
    </w:p>
    <w:p w14:paraId="59158DC5" w14:textId="68529DAF" w:rsidR="00C85E3C" w:rsidRDefault="00C85E3C" w:rsidP="00A524FB">
      <w:pPr>
        <w:pStyle w:val="Listenabsatz"/>
        <w:numPr>
          <w:ilvl w:val="0"/>
          <w:numId w:val="17"/>
        </w:numPr>
        <w:rPr>
          <w:lang w:val="en-US"/>
        </w:rPr>
      </w:pPr>
      <w:r w:rsidRPr="00C85E3C">
        <w:rPr>
          <w:u w:val="single"/>
          <w:lang w:val="en-US"/>
        </w:rPr>
        <w:t>Contribution</w:t>
      </w:r>
      <w:r w:rsidRPr="00C85E3C">
        <w:rPr>
          <w:u w:val="single"/>
          <w:lang w:val="en-US"/>
        </w:rPr>
        <w:br/>
      </w:r>
      <w:r w:rsidRPr="00C85E3C">
        <w:rPr>
          <w:lang w:val="en-US"/>
        </w:rPr>
        <w:t>What is the expected contribution?</w:t>
      </w:r>
    </w:p>
    <w:p w14:paraId="7611CC23" w14:textId="10196B82" w:rsidR="00210ACB" w:rsidRPr="00210ACB" w:rsidRDefault="00210ACB" w:rsidP="00210ACB">
      <w:pPr>
        <w:rPr>
          <w:lang w:val="en-US"/>
        </w:rPr>
      </w:pPr>
      <w:r>
        <w:rPr>
          <w:lang w:val="en-US"/>
        </w:rPr>
        <w:t>Please write a c</w:t>
      </w:r>
      <w:r w:rsidRPr="00210ACB">
        <w:rPr>
          <w:lang w:val="en-US"/>
        </w:rPr>
        <w:t>oherent, self-contained, easy-to-read text without sections.</w:t>
      </w:r>
    </w:p>
    <w:p w14:paraId="49BC8D2A" w14:textId="77777777" w:rsidR="00A524FB" w:rsidRPr="009C617E" w:rsidRDefault="00A524FB" w:rsidP="00A524FB">
      <w:pPr>
        <w:pStyle w:val="berschrift1"/>
        <w:rPr>
          <w:lang w:val="en-US"/>
        </w:rPr>
      </w:pPr>
      <w:r w:rsidRPr="009C617E">
        <w:rPr>
          <w:lang w:val="en-US"/>
        </w:rPr>
        <w:t>Formal requirements</w:t>
      </w:r>
    </w:p>
    <w:p w14:paraId="35259902" w14:textId="77777777" w:rsidR="00A524FB" w:rsidRPr="00DA0937" w:rsidRDefault="00A524FB" w:rsidP="00A524FB">
      <w:pPr>
        <w:pStyle w:val="berschrift2"/>
        <w:rPr>
          <w:lang w:val="en-US"/>
        </w:rPr>
      </w:pPr>
      <w:r>
        <w:rPr>
          <w:lang w:val="en-US"/>
        </w:rPr>
        <w:t>Formatting</w:t>
      </w:r>
    </w:p>
    <w:p w14:paraId="7E6BAD8D" w14:textId="77777777" w:rsidR="00A524FB" w:rsidRDefault="00A524FB" w:rsidP="00A524FB">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Pr>
          <w:lang w:val="en-US"/>
        </w:rPr>
        <w:t>paper and increase comparability.</w:t>
      </w:r>
    </w:p>
    <w:p w14:paraId="03EDF389" w14:textId="77777777" w:rsidR="00A524FB" w:rsidRDefault="00A524FB" w:rsidP="00A524FB">
      <w:pPr>
        <w:pStyle w:val="berschrift2"/>
        <w:rPr>
          <w:lang w:val="en-US"/>
        </w:rPr>
      </w:pPr>
      <w:r>
        <w:rPr>
          <w:lang w:val="en-US"/>
        </w:rPr>
        <w:lastRenderedPageBreak/>
        <w:t>Length</w:t>
      </w:r>
    </w:p>
    <w:p w14:paraId="690243D8" w14:textId="22F22859" w:rsidR="00C85E3C" w:rsidRPr="00C85E3C" w:rsidRDefault="00C85E3C" w:rsidP="00C85E3C">
      <w:pPr>
        <w:rPr>
          <w:lang w:val="en-US"/>
        </w:rPr>
      </w:pPr>
      <w:r w:rsidRPr="00C85E3C">
        <w:rPr>
          <w:lang w:val="en-US"/>
        </w:rPr>
        <w:t>The original proposal should not be longer than 2 pages, without the references.</w:t>
      </w:r>
    </w:p>
    <w:p w14:paraId="74987762" w14:textId="77777777" w:rsidR="00A524FB" w:rsidRDefault="00A524FB" w:rsidP="00A524FB">
      <w:pPr>
        <w:pStyle w:val="berschrift2"/>
        <w:rPr>
          <w:lang w:val="en-US"/>
        </w:rPr>
      </w:pPr>
      <w:r>
        <w:rPr>
          <w:lang w:val="en-US"/>
        </w:rPr>
        <w:t>Header and Footer</w:t>
      </w:r>
    </w:p>
    <w:p w14:paraId="1828DEF8" w14:textId="45B81901" w:rsidR="00A524FB" w:rsidRPr="003D34E4" w:rsidRDefault="00A524FB" w:rsidP="00A524FB">
      <w:pPr>
        <w:rPr>
          <w:lang w:val="en-US"/>
        </w:rPr>
      </w:pPr>
      <w:r>
        <w:rPr>
          <w:lang w:val="en-US"/>
        </w:rPr>
        <w:t>Please modify the</w:t>
      </w:r>
      <w:r w:rsidR="00C85E3C">
        <w:rPr>
          <w:lang w:val="en-US"/>
        </w:rPr>
        <w:t xml:space="preserve"> footer</w:t>
      </w:r>
      <w:r>
        <w:rPr>
          <w:lang w:val="en-US"/>
        </w:rPr>
        <w:t>.</w:t>
      </w:r>
    </w:p>
    <w:p w14:paraId="72FE8703" w14:textId="77777777" w:rsidR="00A524FB" w:rsidRDefault="00A524FB" w:rsidP="00A524FB">
      <w:pPr>
        <w:pStyle w:val="berschrift2"/>
        <w:rPr>
          <w:lang w:val="en-US"/>
        </w:rPr>
      </w:pPr>
      <w:r>
        <w:rPr>
          <w:lang w:val="en-US"/>
        </w:rPr>
        <w:t>Sections</w:t>
      </w:r>
    </w:p>
    <w:p w14:paraId="298E83C3" w14:textId="56D3A851" w:rsidR="00A524FB" w:rsidRPr="00650340" w:rsidRDefault="00A524FB" w:rsidP="00A524FB">
      <w:pPr>
        <w:rPr>
          <w:lang w:val="en-US"/>
        </w:rPr>
      </w:pPr>
      <w:r>
        <w:rPr>
          <w:lang w:val="en-US"/>
        </w:rPr>
        <w:t>Use the title style for your working title</w:t>
      </w:r>
      <w:r w:rsidR="00C85E3C">
        <w:rPr>
          <w:lang w:val="en-US"/>
        </w:rPr>
        <w:t>. Please do not use any other subheadings.</w:t>
      </w:r>
    </w:p>
    <w:p w14:paraId="053429DF" w14:textId="7847D179" w:rsidR="00A524FB" w:rsidRPr="00466890" w:rsidRDefault="00A524FB" w:rsidP="00A524FB">
      <w:pPr>
        <w:pStyle w:val="berschrift2"/>
        <w:rPr>
          <w:lang w:val="en-US"/>
        </w:rPr>
      </w:pPr>
      <w:r w:rsidRPr="00466890">
        <w:rPr>
          <w:lang w:val="en-US"/>
        </w:rPr>
        <w:t>Figures</w:t>
      </w:r>
      <w:r w:rsidR="00C85E3C">
        <w:rPr>
          <w:lang w:val="en-US"/>
        </w:rPr>
        <w:t xml:space="preserve"> &amp; Tables</w:t>
      </w:r>
    </w:p>
    <w:p w14:paraId="3D3700DE" w14:textId="703513D5" w:rsidR="00A524FB" w:rsidRDefault="00C85E3C" w:rsidP="00A524FB">
      <w:pPr>
        <w:rPr>
          <w:lang w:val="en-US"/>
        </w:rPr>
      </w:pPr>
      <w:r>
        <w:rPr>
          <w:lang w:val="en-US"/>
        </w:rPr>
        <w:t>Please do not use figures and tables.</w:t>
      </w:r>
    </w:p>
    <w:p w14:paraId="489138E1" w14:textId="77777777" w:rsidR="00A524FB" w:rsidRPr="00682B6D" w:rsidRDefault="00A524FB" w:rsidP="00A524FB">
      <w:pPr>
        <w:pStyle w:val="berschrift2"/>
        <w:rPr>
          <w:lang w:val="en-US"/>
        </w:rPr>
      </w:pPr>
      <w:r w:rsidRPr="00682B6D">
        <w:rPr>
          <w:lang w:val="en-US"/>
        </w:rPr>
        <w:t>References and Citations</w:t>
      </w:r>
    </w:p>
    <w:p w14:paraId="063FE310" w14:textId="77777777" w:rsidR="00A524FB" w:rsidRPr="00682B6D" w:rsidRDefault="00A524FB" w:rsidP="00A524FB">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5BF68FB0" w14:textId="77777777" w:rsidR="00A524FB" w:rsidRPr="00682B6D" w:rsidRDefault="00A524FB" w:rsidP="00A524FB">
      <w:pPr>
        <w:rPr>
          <w:lang w:val="en-US"/>
        </w:rPr>
      </w:pPr>
      <w:r w:rsidRPr="00682B6D">
        <w:rPr>
          <w:lang w:val="en-US"/>
        </w:rPr>
        <w:t>Your references should comprise only published materials accessible to the public. Proprietary information may not be cited.</w:t>
      </w:r>
    </w:p>
    <w:p w14:paraId="1CF33997" w14:textId="77777777" w:rsidR="00A524FB" w:rsidRDefault="00A524FB" w:rsidP="00A524FB">
      <w:pPr>
        <w:rPr>
          <w:lang w:val="en-US"/>
        </w:rPr>
      </w:pPr>
      <w:r w:rsidRPr="00682B6D">
        <w:rPr>
          <w:lang w:val="en-US"/>
        </w:rPr>
        <w:t>References should be ordered in alphabetic order.</w:t>
      </w:r>
    </w:p>
    <w:p w14:paraId="39F529DA" w14:textId="77777777" w:rsidR="00A524FB" w:rsidRDefault="00A524FB" w:rsidP="00A524FB">
      <w:pPr>
        <w:pStyle w:val="berschrift1"/>
        <w:rPr>
          <w:lang w:val="en-US"/>
        </w:rPr>
      </w:pPr>
      <w:r>
        <w:rPr>
          <w:lang w:val="en-US"/>
        </w:rPr>
        <w:t>References</w:t>
      </w:r>
    </w:p>
    <w:p w14:paraId="0A580081" w14:textId="6D17FF6C" w:rsidR="00444976" w:rsidRPr="00444976" w:rsidRDefault="00A524FB" w:rsidP="00A524FB">
      <w:pPr>
        <w:rPr>
          <w:shd w:val="clear" w:color="auto" w:fill="FFFFFF"/>
          <w:lang w:val="en-US" w:eastAsia="de-DE"/>
        </w:rPr>
      </w:pPr>
      <w:r w:rsidRPr="00711E2C">
        <w:rPr>
          <w:shd w:val="clear" w:color="auto" w:fill="FFFFFF"/>
          <w:lang w:val="en-US" w:eastAsia="de-DE"/>
        </w:rPr>
        <w:t xml:space="preserve">Haki, Kazem; </w:t>
      </w:r>
      <w:proofErr w:type="spellStart"/>
      <w:r w:rsidRPr="00711E2C">
        <w:rPr>
          <w:shd w:val="clear" w:color="auto" w:fill="FFFFFF"/>
          <w:lang w:val="en-US" w:eastAsia="de-DE"/>
        </w:rPr>
        <w:t>Beese</w:t>
      </w:r>
      <w:proofErr w:type="spellEnd"/>
      <w:r w:rsidRPr="00711E2C">
        <w:rPr>
          <w:shd w:val="clear" w:color="auto" w:fill="FFFFFF"/>
          <w:lang w:val="en-US" w:eastAsia="de-DE"/>
        </w:rPr>
        <w:t xml:space="preserve">, </w:t>
      </w:r>
      <w:proofErr w:type="spellStart"/>
      <w:r w:rsidRPr="00711E2C">
        <w:rPr>
          <w:shd w:val="clear" w:color="auto" w:fill="FFFFFF"/>
          <w:lang w:val="en-US" w:eastAsia="de-DE"/>
        </w:rPr>
        <w:t>Jannis</w:t>
      </w:r>
      <w:proofErr w:type="spellEnd"/>
      <w:r w:rsidRPr="00711E2C">
        <w:rPr>
          <w:shd w:val="clear" w:color="auto" w:fill="FFFFFF"/>
          <w:lang w:val="en-US" w:eastAsia="de-DE"/>
        </w:rPr>
        <w:t xml:space="preserve">; </w:t>
      </w:r>
      <w:proofErr w:type="spellStart"/>
      <w:r w:rsidRPr="00711E2C">
        <w:rPr>
          <w:shd w:val="clear" w:color="auto" w:fill="FFFFFF"/>
          <w:lang w:val="en-US" w:eastAsia="de-DE"/>
        </w:rPr>
        <w:t>Aier</w:t>
      </w:r>
      <w:proofErr w:type="spellEnd"/>
      <w:r w:rsidRPr="00711E2C">
        <w:rPr>
          <w:shd w:val="clear" w:color="auto" w:fill="FFFFFF"/>
          <w:lang w:val="en-US" w:eastAsia="de-DE"/>
        </w:rPr>
        <w:t>,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sectPr w:rsidR="00444976" w:rsidRPr="00444976" w:rsidSect="0055076D">
      <w:headerReference w:type="default" r:id="rId7"/>
      <w:footerReference w:type="default" r:id="rId8"/>
      <w:headerReference w:type="first" r:id="rId9"/>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68B2A" w14:textId="77777777" w:rsidR="00230D84" w:rsidRDefault="00230D84">
      <w:pPr>
        <w:spacing w:before="0" w:after="0" w:line="240" w:lineRule="auto"/>
      </w:pPr>
      <w:r>
        <w:separator/>
      </w:r>
    </w:p>
  </w:endnote>
  <w:endnote w:type="continuationSeparator" w:id="0">
    <w:p w14:paraId="6C131C88" w14:textId="77777777" w:rsidR="00230D84" w:rsidRDefault="00230D84">
      <w:pPr>
        <w:spacing w:before="0" w:after="0" w:line="240" w:lineRule="auto"/>
      </w:pPr>
      <w:r>
        <w:continuationSeparator/>
      </w:r>
    </w:p>
  </w:endnote>
  <w:endnote w:type="continuationNotice" w:id="1">
    <w:p w14:paraId="42ED6726" w14:textId="77777777" w:rsidR="00230D84" w:rsidRDefault="00230D8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ierstadt">
    <w:panose1 w:val="020B0004020202020204"/>
    <w:charset w:val="00"/>
    <w:family w:val="swiss"/>
    <w:pitch w:val="variable"/>
    <w:sig w:usb0="80000003" w:usb1="00000001"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C85E3C" w:rsidRPr="000B5F8A" w14:paraId="01BC99D1" w14:textId="77777777" w:rsidTr="004B3462">
      <w:tc>
        <w:tcPr>
          <w:tcW w:w="7092" w:type="dxa"/>
          <w:vAlign w:val="bottom"/>
        </w:tcPr>
        <w:p w14:paraId="0E503308" w14:textId="77777777" w:rsidR="00C85E3C" w:rsidRPr="000B5F8A" w:rsidRDefault="00C85E3C" w:rsidP="00C85E3C">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35C28031" w14:textId="77777777" w:rsidR="00C85E3C" w:rsidRPr="000B5F8A" w:rsidRDefault="00C85E3C" w:rsidP="00C85E3C">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435DCB" w:rsidRPr="003D34E4" w:rsidRDefault="00435DC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25F53" w14:textId="77777777" w:rsidR="00230D84" w:rsidRDefault="00230D84">
      <w:pPr>
        <w:spacing w:before="0" w:after="0" w:line="240" w:lineRule="auto"/>
      </w:pPr>
      <w:r>
        <w:separator/>
      </w:r>
    </w:p>
  </w:footnote>
  <w:footnote w:type="continuationSeparator" w:id="0">
    <w:p w14:paraId="7E457F7E" w14:textId="77777777" w:rsidR="00230D84" w:rsidRDefault="00230D84">
      <w:pPr>
        <w:spacing w:before="0" w:after="0" w:line="240" w:lineRule="auto"/>
      </w:pPr>
      <w:r>
        <w:continuationSeparator/>
      </w:r>
    </w:p>
  </w:footnote>
  <w:footnote w:type="continuationNotice" w:id="1">
    <w:p w14:paraId="6718EA33" w14:textId="77777777" w:rsidR="00230D84" w:rsidRDefault="00230D8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1F828E84">
          <wp:simplePos x="0" y="0"/>
          <wp:positionH relativeFrom="margin">
            <wp:posOffset>3635326</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B34B2BB" w:rsidR="00435DCB"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A524FB">
      <w:rPr>
        <w:b/>
        <w:bCs/>
        <w:sz w:val="16"/>
        <w:szCs w:val="16"/>
        <w:lang w:val="en-US"/>
      </w:rPr>
      <w:t>Initial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5832"/>
    <w:multiLevelType w:val="singleLevel"/>
    <w:tmpl w:val="04070017"/>
    <w:lvl w:ilvl="0">
      <w:start w:val="1"/>
      <w:numFmt w:val="lowerLetter"/>
      <w:lvlText w:val="%1)"/>
      <w:lvlJc w:val="left"/>
      <w:pPr>
        <w:ind w:left="360" w:hanging="360"/>
      </w:pPr>
    </w:lvl>
  </w:abstractNum>
  <w:abstractNum w:abstractNumId="3" w15:restartNumberingAfterBreak="0">
    <w:nsid w:val="149E2994"/>
    <w:multiLevelType w:val="hybridMultilevel"/>
    <w:tmpl w:val="A5AAE02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B22660"/>
    <w:multiLevelType w:val="hybridMultilevel"/>
    <w:tmpl w:val="2BAE34A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1AB586A"/>
    <w:multiLevelType w:val="multilevel"/>
    <w:tmpl w:val="2A12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15"/>
  </w:num>
  <w:num w:numId="2" w16cid:durableId="1444378003">
    <w:abstractNumId w:val="14"/>
  </w:num>
  <w:num w:numId="3" w16cid:durableId="1035690392">
    <w:abstractNumId w:val="16"/>
  </w:num>
  <w:num w:numId="4" w16cid:durableId="379478099">
    <w:abstractNumId w:val="5"/>
  </w:num>
  <w:num w:numId="5" w16cid:durableId="700861775">
    <w:abstractNumId w:val="13"/>
  </w:num>
  <w:num w:numId="6" w16cid:durableId="347952926">
    <w:abstractNumId w:val="1"/>
  </w:num>
  <w:num w:numId="7" w16cid:durableId="1462457745">
    <w:abstractNumId w:val="6"/>
  </w:num>
  <w:num w:numId="8" w16cid:durableId="470633377">
    <w:abstractNumId w:val="8"/>
  </w:num>
  <w:num w:numId="9" w16cid:durableId="1453598739">
    <w:abstractNumId w:val="2"/>
  </w:num>
  <w:num w:numId="10" w16cid:durableId="661159777">
    <w:abstractNumId w:val="12"/>
  </w:num>
  <w:num w:numId="11" w16cid:durableId="1306466088">
    <w:abstractNumId w:val="9"/>
  </w:num>
  <w:num w:numId="12" w16cid:durableId="1729722602">
    <w:abstractNumId w:val="4"/>
  </w:num>
  <w:num w:numId="13" w16cid:durableId="926307424">
    <w:abstractNumId w:val="0"/>
  </w:num>
  <w:num w:numId="14" w16cid:durableId="592861844">
    <w:abstractNumId w:val="11"/>
  </w:num>
  <w:num w:numId="15" w16cid:durableId="455805224">
    <w:abstractNumId w:val="7"/>
  </w:num>
  <w:num w:numId="16" w16cid:durableId="1827741343">
    <w:abstractNumId w:val="10"/>
  </w:num>
  <w:num w:numId="17" w16cid:durableId="183633716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0ACB"/>
    <w:rsid w:val="00211A99"/>
    <w:rsid w:val="0021282C"/>
    <w:rsid w:val="002205D6"/>
    <w:rsid w:val="00225AA8"/>
    <w:rsid w:val="00226F42"/>
    <w:rsid w:val="00230D84"/>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564FE"/>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5DCB"/>
    <w:rsid w:val="00436550"/>
    <w:rsid w:val="0043766B"/>
    <w:rsid w:val="0044207F"/>
    <w:rsid w:val="00444976"/>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25CBE"/>
    <w:rsid w:val="005331D2"/>
    <w:rsid w:val="005437F1"/>
    <w:rsid w:val="0055076D"/>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0D25"/>
    <w:rsid w:val="006A52FF"/>
    <w:rsid w:val="006A6FF2"/>
    <w:rsid w:val="006B7538"/>
    <w:rsid w:val="006C001E"/>
    <w:rsid w:val="006C11A3"/>
    <w:rsid w:val="006D4566"/>
    <w:rsid w:val="006D594B"/>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97E62"/>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524FB"/>
    <w:rsid w:val="00A6083F"/>
    <w:rsid w:val="00A6197B"/>
    <w:rsid w:val="00A705C8"/>
    <w:rsid w:val="00A80E00"/>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7FC0"/>
    <w:rsid w:val="00C45088"/>
    <w:rsid w:val="00C452D7"/>
    <w:rsid w:val="00C4673C"/>
    <w:rsid w:val="00C469FD"/>
    <w:rsid w:val="00C47FAC"/>
    <w:rsid w:val="00C50A3F"/>
    <w:rsid w:val="00C52FD7"/>
    <w:rsid w:val="00C6385F"/>
    <w:rsid w:val="00C638E8"/>
    <w:rsid w:val="00C731E5"/>
    <w:rsid w:val="00C85E3C"/>
    <w:rsid w:val="00C87D74"/>
    <w:rsid w:val="00C908C7"/>
    <w:rsid w:val="00C95E60"/>
    <w:rsid w:val="00CA402A"/>
    <w:rsid w:val="00CA6AF7"/>
    <w:rsid w:val="00CB30C7"/>
    <w:rsid w:val="00CC5058"/>
    <w:rsid w:val="00CC6178"/>
    <w:rsid w:val="00CE332B"/>
    <w:rsid w:val="00CE49EA"/>
    <w:rsid w:val="00CE7B1D"/>
    <w:rsid w:val="00CF35D0"/>
    <w:rsid w:val="00D02001"/>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3C48"/>
    <w:rsid w:val="00ED6FB8"/>
    <w:rsid w:val="00EE1BB7"/>
    <w:rsid w:val="00EE48E3"/>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2F17"/>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09234806">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0</TotalTime>
  <Pages>2</Pages>
  <Words>352</Words>
  <Characters>2221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38</cp:revision>
  <cp:lastPrinted>2021-10-08T06:26:00Z</cp:lastPrinted>
  <dcterms:created xsi:type="dcterms:W3CDTF">2022-02-17T10:07:00Z</dcterms:created>
  <dcterms:modified xsi:type="dcterms:W3CDTF">2024-08-29T07:07:00Z</dcterms:modified>
</cp:coreProperties>
</file>