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E4717" w14:textId="78119D73" w:rsidR="002C41A3" w:rsidRDefault="006F63FE" w:rsidP="005911D5">
      <w:pPr>
        <w:pStyle w:val="Titel"/>
        <w:rPr>
          <w:lang w:val="en-US"/>
        </w:rPr>
      </w:pPr>
      <w:r>
        <w:rPr>
          <w:lang w:val="en-US"/>
        </w:rPr>
        <w:t>Lessons Learned</w:t>
      </w:r>
    </w:p>
    <w:p w14:paraId="55B7C9FA" w14:textId="201D2228" w:rsidR="006F63FE" w:rsidRDefault="006F63FE" w:rsidP="00D54D44">
      <w:pPr>
        <w:pStyle w:val="berschrift1"/>
        <w:rPr>
          <w:lang w:val="en-US"/>
        </w:rPr>
      </w:pPr>
      <w:r>
        <w:rPr>
          <w:lang w:val="en-US"/>
        </w:rPr>
        <w:t>Structure</w:t>
      </w:r>
    </w:p>
    <w:p w14:paraId="42611B21" w14:textId="77905471" w:rsidR="006F63FE" w:rsidRPr="006F63FE" w:rsidRDefault="006F63FE" w:rsidP="006F63FE">
      <w:pPr>
        <w:rPr>
          <w:lang w:val="en-US"/>
        </w:rPr>
      </w:pPr>
      <w:r>
        <w:rPr>
          <w:lang w:val="en-US"/>
        </w:rPr>
        <w:t xml:space="preserve">Your reflection of your learning journey should implement following structure and </w:t>
      </w:r>
      <w:proofErr w:type="spellStart"/>
      <w:r>
        <w:rPr>
          <w:lang w:val="en-US"/>
        </w:rPr>
        <w:t>adress</w:t>
      </w:r>
      <w:proofErr w:type="spellEnd"/>
      <w:r>
        <w:rPr>
          <w:lang w:val="en-US"/>
        </w:rPr>
        <w:t xml:space="preserve"> the questions noted below: </w:t>
      </w:r>
    </w:p>
    <w:p w14:paraId="1819DD39" w14:textId="77777777" w:rsidR="006F63FE" w:rsidRPr="006F63FE" w:rsidRDefault="006F63FE" w:rsidP="006F63FE">
      <w:pPr>
        <w:pStyle w:val="Listenabsatz"/>
        <w:numPr>
          <w:ilvl w:val="0"/>
          <w:numId w:val="44"/>
        </w:numPr>
        <w:rPr>
          <w:lang w:val="en-US" w:eastAsia="de-DE"/>
        </w:rPr>
      </w:pPr>
      <w:r w:rsidRPr="006F63FE">
        <w:rPr>
          <w:u w:val="single"/>
          <w:lang w:val="en-US" w:eastAsia="de-DE"/>
        </w:rPr>
        <w:t>Challenges</w:t>
      </w:r>
      <w:r>
        <w:rPr>
          <w:lang w:val="en-US" w:eastAsia="de-DE"/>
        </w:rPr>
        <w:br/>
      </w:r>
      <w:r w:rsidRPr="006F63FE">
        <w:rPr>
          <w:i/>
          <w:lang w:val="en-US" w:eastAsia="de-DE"/>
        </w:rPr>
        <w:t>What was your main challenge in writing your RIP paper and how have you tackled it?</w:t>
      </w:r>
    </w:p>
    <w:p w14:paraId="5A1E59EB" w14:textId="3B00B30E" w:rsidR="006F63FE" w:rsidRDefault="006F63FE" w:rsidP="006F63FE">
      <w:pPr>
        <w:pStyle w:val="Listenabsatz"/>
        <w:numPr>
          <w:ilvl w:val="0"/>
          <w:numId w:val="44"/>
        </w:numPr>
        <w:rPr>
          <w:i/>
          <w:lang w:val="en-US" w:eastAsia="de-DE"/>
        </w:rPr>
      </w:pPr>
      <w:r w:rsidRPr="006F63FE">
        <w:rPr>
          <w:u w:val="single"/>
          <w:lang w:val="en-US" w:eastAsia="de-DE"/>
        </w:rPr>
        <w:t>Feedback</w:t>
      </w:r>
      <w:r w:rsidRPr="006F63FE">
        <w:rPr>
          <w:lang w:val="en-US" w:eastAsia="de-DE"/>
        </w:rPr>
        <w:br/>
      </w:r>
      <w:r w:rsidRPr="006F63FE">
        <w:rPr>
          <w:i/>
          <w:lang w:val="en-US" w:eastAsia="de-DE"/>
        </w:rPr>
        <w:t>Which have been key take aways from the round-table discussions and how are they reflected in your RI paper?</w:t>
      </w:r>
      <w:r w:rsidRPr="006F63FE">
        <w:rPr>
          <w:i/>
          <w:lang w:val="en-US" w:eastAsia="de-DE"/>
        </w:rPr>
        <w:t xml:space="preserve"> In answering the question, please address</w:t>
      </w:r>
      <w:r w:rsidRPr="006F63FE">
        <w:rPr>
          <w:i/>
          <w:lang w:val="en-US" w:eastAsia="de-DE"/>
        </w:rPr>
        <w:t xml:space="preserve"> topic, RQ and method</w:t>
      </w:r>
      <w:r w:rsidRPr="006F63FE">
        <w:rPr>
          <w:i/>
          <w:lang w:val="en-US" w:eastAsia="de-DE"/>
        </w:rPr>
        <w:t xml:space="preserve"> at least</w:t>
      </w:r>
      <w:r w:rsidRPr="006F63FE">
        <w:rPr>
          <w:i/>
          <w:lang w:val="en-US" w:eastAsia="de-DE"/>
        </w:rPr>
        <w:t>. </w:t>
      </w:r>
    </w:p>
    <w:p w14:paraId="4D8C1189" w14:textId="77777777" w:rsidR="006F63FE" w:rsidRPr="006F63FE" w:rsidRDefault="006F63FE" w:rsidP="00593D4F">
      <w:pPr>
        <w:pStyle w:val="Listenabsatz"/>
        <w:numPr>
          <w:ilvl w:val="0"/>
          <w:numId w:val="44"/>
        </w:numPr>
        <w:rPr>
          <w:u w:val="single"/>
          <w:lang w:val="en-US" w:eastAsia="de-DE"/>
        </w:rPr>
      </w:pPr>
      <w:r w:rsidRPr="006F63FE">
        <w:rPr>
          <w:u w:val="single"/>
          <w:lang w:val="en-US" w:eastAsia="de-DE"/>
        </w:rPr>
        <w:t>Tools</w:t>
      </w:r>
    </w:p>
    <w:p w14:paraId="76C13199" w14:textId="32939C57" w:rsidR="006F63FE" w:rsidRDefault="006F63FE" w:rsidP="006F63FE">
      <w:pPr>
        <w:pStyle w:val="Listenabsatz"/>
        <w:rPr>
          <w:i/>
          <w:lang w:val="en-US" w:eastAsia="de-DE"/>
        </w:rPr>
      </w:pPr>
      <w:r w:rsidRPr="006F63FE">
        <w:rPr>
          <w:i/>
          <w:lang w:val="en-US" w:eastAsia="de-DE"/>
        </w:rPr>
        <w:t xml:space="preserve">What changes have you implemented </w:t>
      </w:r>
      <w:r w:rsidRPr="006F63FE">
        <w:rPr>
          <w:i/>
          <w:lang w:val="en-US" w:eastAsia="de-DE"/>
        </w:rPr>
        <w:t>because of</w:t>
      </w:r>
      <w:r w:rsidRPr="006F63FE">
        <w:rPr>
          <w:i/>
          <w:lang w:val="en-US" w:eastAsia="de-DE"/>
        </w:rPr>
        <w:t xml:space="preserve"> using CoPilot and </w:t>
      </w:r>
      <w:proofErr w:type="spellStart"/>
      <w:r w:rsidRPr="006F63FE">
        <w:rPr>
          <w:i/>
          <w:lang w:val="en-US" w:eastAsia="de-DE"/>
        </w:rPr>
        <w:t>DeeplWrite</w:t>
      </w:r>
      <w:proofErr w:type="spellEnd"/>
      <w:r w:rsidRPr="006F63FE">
        <w:rPr>
          <w:i/>
          <w:lang w:val="en-US" w:eastAsia="de-DE"/>
        </w:rPr>
        <w:t xml:space="preserve">? </w:t>
      </w:r>
      <w:r w:rsidRPr="006F63FE">
        <w:rPr>
          <w:i/>
          <w:lang w:val="en-US" w:eastAsia="de-DE"/>
        </w:rPr>
        <w:br/>
      </w:r>
      <w:r w:rsidRPr="006F63FE">
        <w:rPr>
          <w:i/>
          <w:lang w:val="en-US" w:eastAsia="de-DE"/>
        </w:rPr>
        <w:t xml:space="preserve">Why do </w:t>
      </w:r>
      <w:r w:rsidRPr="006F63FE">
        <w:rPr>
          <w:i/>
          <w:lang w:val="en-US" w:eastAsia="de-DE"/>
        </w:rPr>
        <w:t xml:space="preserve">you </w:t>
      </w:r>
      <w:r w:rsidRPr="006F63FE">
        <w:rPr>
          <w:i/>
          <w:lang w:val="en-US" w:eastAsia="de-DE"/>
        </w:rPr>
        <w:t xml:space="preserve">consider these changes as improvements? Be as </w:t>
      </w:r>
      <w:r w:rsidRPr="006F63FE">
        <w:rPr>
          <w:i/>
          <w:lang w:val="en-US" w:eastAsia="de-DE"/>
        </w:rPr>
        <w:t>specific</w:t>
      </w:r>
      <w:r w:rsidRPr="006F63FE">
        <w:rPr>
          <w:i/>
          <w:lang w:val="en-US" w:eastAsia="de-DE"/>
        </w:rPr>
        <w:t xml:space="preserve"> as possible.</w:t>
      </w:r>
      <w:r w:rsidRPr="006F63FE">
        <w:rPr>
          <w:i/>
          <w:lang w:val="en-US" w:eastAsia="de-DE"/>
        </w:rPr>
        <w:br/>
      </w:r>
      <w:r w:rsidRPr="006F63FE">
        <w:rPr>
          <w:i/>
          <w:lang w:val="en-US" w:eastAsia="de-DE"/>
        </w:rPr>
        <w:t xml:space="preserve">Which </w:t>
      </w:r>
      <w:r w:rsidRPr="006F63FE">
        <w:rPr>
          <w:i/>
          <w:lang w:val="en-US" w:eastAsia="de-DE"/>
        </w:rPr>
        <w:t>limitations</w:t>
      </w:r>
      <w:r w:rsidRPr="006F63FE">
        <w:rPr>
          <w:i/>
          <w:lang w:val="en-US" w:eastAsia="de-DE"/>
        </w:rPr>
        <w:t xml:space="preserve"> did you experience using CoPilot and </w:t>
      </w:r>
      <w:proofErr w:type="spellStart"/>
      <w:r w:rsidRPr="006F63FE">
        <w:rPr>
          <w:i/>
          <w:lang w:val="en-US" w:eastAsia="de-DE"/>
        </w:rPr>
        <w:t>Deepl</w:t>
      </w:r>
      <w:proofErr w:type="spellEnd"/>
      <w:r w:rsidRPr="006F63FE">
        <w:rPr>
          <w:i/>
          <w:lang w:val="en-US" w:eastAsia="de-DE"/>
        </w:rPr>
        <w:t xml:space="preserve"> Write to improve your writing?</w:t>
      </w:r>
    </w:p>
    <w:p w14:paraId="37F25C66" w14:textId="77777777" w:rsidR="006F63FE" w:rsidRPr="009C617E" w:rsidRDefault="006F63FE" w:rsidP="006F63FE">
      <w:pPr>
        <w:pStyle w:val="berschrift1"/>
        <w:rPr>
          <w:lang w:val="en-US"/>
        </w:rPr>
      </w:pPr>
      <w:r w:rsidRPr="009C617E">
        <w:rPr>
          <w:lang w:val="en-US"/>
        </w:rPr>
        <w:t>Formal requirements</w:t>
      </w:r>
    </w:p>
    <w:p w14:paraId="67CF80A8" w14:textId="77777777" w:rsidR="006F63FE" w:rsidRPr="009C617E" w:rsidRDefault="006F63FE" w:rsidP="006F63FE">
      <w:pPr>
        <w:pStyle w:val="berschrift2"/>
        <w:rPr>
          <w:lang w:val="en-US"/>
        </w:rPr>
      </w:pPr>
      <w:r w:rsidRPr="009C617E">
        <w:rPr>
          <w:lang w:val="en-US"/>
        </w:rPr>
        <w:t>Indexes</w:t>
      </w:r>
    </w:p>
    <w:p w14:paraId="1E879170" w14:textId="77777777" w:rsidR="006F63FE" w:rsidRPr="000E5A43" w:rsidRDefault="006F63FE" w:rsidP="006F63FE">
      <w:pPr>
        <w:rPr>
          <w:lang w:val="en-US"/>
        </w:rPr>
      </w:pPr>
      <w:r w:rsidRPr="000E5A43">
        <w:rPr>
          <w:lang w:val="en-US"/>
        </w:rPr>
        <w:t>Tables of contents and lists of figures/tables are not required.</w:t>
      </w:r>
    </w:p>
    <w:p w14:paraId="51E33873" w14:textId="77777777" w:rsidR="006F63FE" w:rsidRPr="00DA0937" w:rsidRDefault="006F63FE" w:rsidP="006F63FE">
      <w:pPr>
        <w:pStyle w:val="berschrift2"/>
        <w:rPr>
          <w:lang w:val="en-US"/>
        </w:rPr>
      </w:pPr>
      <w:r>
        <w:rPr>
          <w:lang w:val="en-US"/>
        </w:rPr>
        <w:t>Formatting</w:t>
      </w:r>
    </w:p>
    <w:p w14:paraId="14F9678D" w14:textId="77777777" w:rsidR="006F63FE" w:rsidRDefault="006F63FE" w:rsidP="006F63FE">
      <w:pPr>
        <w:rPr>
          <w:lang w:val="en-US"/>
        </w:rPr>
      </w:pPr>
      <w:r w:rsidRPr="000B5F8A">
        <w:rPr>
          <w:lang w:val="en-US"/>
        </w:rPr>
        <w:t xml:space="preserve">You should format your paper exactly like this document. </w:t>
      </w:r>
      <w:r w:rsidRPr="00B5176F">
        <w:rPr>
          <w:lang w:val="en-US"/>
        </w:rPr>
        <w:t xml:space="preserve">The template file contains specially formatted styles that are designed to reduce the work in formatting your </w:t>
      </w:r>
      <w:r>
        <w:rPr>
          <w:lang w:val="en-US"/>
        </w:rPr>
        <w:t>paper and increase comparability.</w:t>
      </w:r>
    </w:p>
    <w:p w14:paraId="3F06428C" w14:textId="77777777" w:rsidR="006F63FE" w:rsidRDefault="006F63FE" w:rsidP="006F63FE">
      <w:pPr>
        <w:pStyle w:val="berschrift2"/>
        <w:rPr>
          <w:lang w:val="en-US"/>
        </w:rPr>
      </w:pPr>
      <w:r>
        <w:rPr>
          <w:lang w:val="en-US"/>
        </w:rPr>
        <w:t>Length</w:t>
      </w:r>
    </w:p>
    <w:p w14:paraId="6E33C2C8" w14:textId="45EEE036" w:rsidR="006F63FE" w:rsidRDefault="006F63FE" w:rsidP="006F63FE">
      <w:pPr>
        <w:rPr>
          <w:lang w:val="en-US"/>
        </w:rPr>
      </w:pPr>
      <w:r w:rsidRPr="000B5F8A">
        <w:rPr>
          <w:lang w:val="en-US"/>
        </w:rPr>
        <w:t xml:space="preserve">The </w:t>
      </w:r>
      <w:r>
        <w:rPr>
          <w:lang w:val="en-US"/>
        </w:rPr>
        <w:t xml:space="preserve">document should not exceed </w:t>
      </w:r>
      <w:r w:rsidRPr="006F63FE">
        <w:rPr>
          <w:lang w:val="en-US"/>
        </w:rPr>
        <w:t>1.200 words</w:t>
      </w:r>
      <w:r>
        <w:rPr>
          <w:lang w:val="en-US"/>
        </w:rPr>
        <w:t xml:space="preserve"> including everything.</w:t>
      </w:r>
    </w:p>
    <w:p w14:paraId="52C46F43" w14:textId="77777777" w:rsidR="006F63FE" w:rsidRDefault="006F63FE" w:rsidP="006F63FE">
      <w:pPr>
        <w:pStyle w:val="berschrift2"/>
        <w:rPr>
          <w:lang w:val="en-US"/>
        </w:rPr>
      </w:pPr>
      <w:r>
        <w:rPr>
          <w:lang w:val="en-US"/>
        </w:rPr>
        <w:lastRenderedPageBreak/>
        <w:t>Header and Footer</w:t>
      </w:r>
    </w:p>
    <w:p w14:paraId="54ED39E0" w14:textId="1F073048" w:rsidR="006F63FE" w:rsidRPr="003D34E4" w:rsidRDefault="006F63FE" w:rsidP="006F63FE">
      <w:pPr>
        <w:rPr>
          <w:lang w:val="en-US"/>
        </w:rPr>
      </w:pPr>
      <w:r>
        <w:rPr>
          <w:lang w:val="en-US"/>
        </w:rPr>
        <w:t xml:space="preserve">Please </w:t>
      </w:r>
      <w:r>
        <w:rPr>
          <w:lang w:val="en-US"/>
        </w:rPr>
        <w:t>add your name and student number to the footer</w:t>
      </w:r>
      <w:r>
        <w:rPr>
          <w:lang w:val="en-US"/>
        </w:rPr>
        <w:t>.</w:t>
      </w:r>
    </w:p>
    <w:p w14:paraId="2BD22CBB" w14:textId="77777777" w:rsidR="006F63FE" w:rsidRDefault="006F63FE" w:rsidP="006F63FE">
      <w:pPr>
        <w:pStyle w:val="berschrift2"/>
        <w:rPr>
          <w:lang w:val="en-US"/>
        </w:rPr>
      </w:pPr>
      <w:r>
        <w:rPr>
          <w:lang w:val="en-US"/>
        </w:rPr>
        <w:t>Sections</w:t>
      </w:r>
    </w:p>
    <w:p w14:paraId="45C52A3E" w14:textId="7E698DB1" w:rsidR="006F63FE" w:rsidRPr="006F63FE" w:rsidRDefault="006F63FE" w:rsidP="006F63FE">
      <w:pPr>
        <w:rPr>
          <w:lang w:val="en-US"/>
        </w:rPr>
      </w:pPr>
      <w:r>
        <w:rPr>
          <w:lang w:val="en-US"/>
        </w:rPr>
        <w:t>Please use the</w:t>
      </w:r>
      <w:r w:rsidRPr="00650340">
        <w:rPr>
          <w:lang w:val="en-US"/>
        </w:rPr>
        <w:t xml:space="preserve"> </w:t>
      </w:r>
      <w:r>
        <w:rPr>
          <w:lang w:val="en-US"/>
        </w:rPr>
        <w:t>heading styles</w:t>
      </w:r>
      <w:r>
        <w:rPr>
          <w:lang w:val="en-US"/>
        </w:rPr>
        <w:t xml:space="preserve"> (Heading 1)</w:t>
      </w:r>
      <w:r>
        <w:rPr>
          <w:lang w:val="en-US"/>
        </w:rPr>
        <w:t xml:space="preserve"> for</w:t>
      </w:r>
      <w:r>
        <w:rPr>
          <w:lang w:val="en-US"/>
        </w:rPr>
        <w:t xml:space="preserve"> the required sections.</w:t>
      </w:r>
      <w:r>
        <w:rPr>
          <w:lang w:val="en-US"/>
        </w:rPr>
        <w:br/>
      </w:r>
      <w:r w:rsidRPr="00650340">
        <w:rPr>
          <w:lang w:val="en-US"/>
        </w:rPr>
        <w:t>Please do not go any further into another layer/level.</w:t>
      </w:r>
    </w:p>
    <w:sectPr w:rsidR="006F63FE" w:rsidRPr="006F63FE" w:rsidSect="006F63FE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2268" w:right="1701" w:bottom="2268" w:left="2835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C89C18" w14:textId="77777777" w:rsidR="00AC5C03" w:rsidRDefault="00AC5C03">
      <w:pPr>
        <w:spacing w:before="0" w:after="0" w:line="240" w:lineRule="auto"/>
      </w:pPr>
      <w:r>
        <w:separator/>
      </w:r>
    </w:p>
  </w:endnote>
  <w:endnote w:type="continuationSeparator" w:id="0">
    <w:p w14:paraId="157C7CB3" w14:textId="77777777" w:rsidR="00AC5C03" w:rsidRDefault="00AC5C03">
      <w:pPr>
        <w:spacing w:before="0" w:after="0" w:line="240" w:lineRule="auto"/>
      </w:pPr>
      <w:r>
        <w:continuationSeparator/>
      </w:r>
    </w:p>
  </w:endnote>
  <w:endnote w:type="continuationNotice" w:id="1">
    <w:p w14:paraId="23F92A63" w14:textId="77777777" w:rsidR="00AC5C03" w:rsidRDefault="00AC5C03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panose1 w:val="020B0004020202020204"/>
    <w:charset w:val="00"/>
    <w:family w:val="swiss"/>
    <w:pitch w:val="variable"/>
    <w:sig w:usb0="80000003" w:usb1="00000001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ue Haas Grotesk Text Pro">
    <w:panose1 w:val="020B0504020202020204"/>
    <w:charset w:val="4D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7620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92"/>
      <w:gridCol w:w="528"/>
    </w:tblGrid>
    <w:tr w:rsidR="000B5F8A" w:rsidRPr="000B5F8A" w14:paraId="618894CF" w14:textId="77777777" w:rsidTr="004F3A64">
      <w:tc>
        <w:tcPr>
          <w:tcW w:w="7092" w:type="dxa"/>
          <w:vAlign w:val="bottom"/>
        </w:tcPr>
        <w:p w14:paraId="2AAD6FBA" w14:textId="483FB48B" w:rsidR="000B5F8A" w:rsidRPr="000B5F8A" w:rsidRDefault="007267BE" w:rsidP="004F3A64">
          <w:pPr>
            <w:pStyle w:val="Fuzeile"/>
            <w:tabs>
              <w:tab w:val="clear" w:pos="4536"/>
            </w:tabs>
            <w:rPr>
              <w:b/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Author (</w:t>
          </w:r>
          <w:r w:rsidR="004F3A64" w:rsidRPr="004F3A64">
            <w:rPr>
              <w:sz w:val="16"/>
              <w:szCs w:val="16"/>
              <w:lang w:val="en-US"/>
            </w:rPr>
            <w:t>matriculation number)</w:t>
          </w:r>
        </w:p>
      </w:tc>
      <w:tc>
        <w:tcPr>
          <w:tcW w:w="528" w:type="dxa"/>
          <w:vAlign w:val="bottom"/>
        </w:tcPr>
        <w:p w14:paraId="5AA4060A" w14:textId="2A3911DB" w:rsidR="000B5F8A" w:rsidRPr="000B5F8A" w:rsidRDefault="000B5F8A" w:rsidP="004F3A64">
          <w:pPr>
            <w:pStyle w:val="Fuzeile"/>
            <w:tabs>
              <w:tab w:val="clear" w:pos="4536"/>
            </w:tabs>
            <w:jc w:val="right"/>
            <w:rPr>
              <w:sz w:val="16"/>
              <w:szCs w:val="16"/>
              <w:lang w:val="en-US"/>
            </w:rPr>
          </w:pP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>PAGE   \* MERGEFORMAT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2</w:t>
          </w:r>
          <w:r w:rsidRPr="00C240F5">
            <w:rPr>
              <w:b/>
              <w:sz w:val="16"/>
              <w:szCs w:val="16"/>
            </w:rPr>
            <w:fldChar w:fldCharType="end"/>
          </w:r>
          <w:r w:rsidRPr="003D34E4">
            <w:rPr>
              <w:b/>
              <w:sz w:val="16"/>
              <w:szCs w:val="16"/>
              <w:lang w:val="en-US"/>
            </w:rPr>
            <w:t>/</w:t>
          </w: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 xml:space="preserve"> NUMPAGES   \* MERGEFORMAT 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4</w:t>
          </w:r>
          <w:r w:rsidRPr="00C240F5">
            <w:rPr>
              <w:b/>
              <w:sz w:val="16"/>
              <w:szCs w:val="16"/>
            </w:rPr>
            <w:fldChar w:fldCharType="end"/>
          </w:r>
        </w:p>
      </w:tc>
    </w:tr>
  </w:tbl>
  <w:p w14:paraId="084C0CC0" w14:textId="3DCF3431" w:rsidR="00BB47B9" w:rsidRPr="003D34E4" w:rsidRDefault="00BB47B9" w:rsidP="000B5F8A">
    <w:pPr>
      <w:pStyle w:val="Fuzeile"/>
      <w:tabs>
        <w:tab w:val="clear" w:pos="4536"/>
      </w:tabs>
      <w:rPr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7620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92"/>
      <w:gridCol w:w="528"/>
    </w:tblGrid>
    <w:tr w:rsidR="006F63FE" w:rsidRPr="000B5F8A" w14:paraId="4C6DB360" w14:textId="77777777" w:rsidTr="004B3462">
      <w:tc>
        <w:tcPr>
          <w:tcW w:w="7092" w:type="dxa"/>
          <w:vAlign w:val="bottom"/>
        </w:tcPr>
        <w:p w14:paraId="4851DD3C" w14:textId="77777777" w:rsidR="006F63FE" w:rsidRPr="000B5F8A" w:rsidRDefault="006F63FE" w:rsidP="006F63FE">
          <w:pPr>
            <w:pStyle w:val="Fuzeile"/>
            <w:tabs>
              <w:tab w:val="clear" w:pos="4536"/>
            </w:tabs>
            <w:rPr>
              <w:b/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Author (</w:t>
          </w:r>
          <w:r w:rsidRPr="004F3A64">
            <w:rPr>
              <w:sz w:val="16"/>
              <w:szCs w:val="16"/>
              <w:lang w:val="en-US"/>
            </w:rPr>
            <w:t>matriculation number)</w:t>
          </w:r>
        </w:p>
      </w:tc>
      <w:tc>
        <w:tcPr>
          <w:tcW w:w="528" w:type="dxa"/>
          <w:vAlign w:val="bottom"/>
        </w:tcPr>
        <w:p w14:paraId="07A1274F" w14:textId="77777777" w:rsidR="006F63FE" w:rsidRPr="000B5F8A" w:rsidRDefault="006F63FE" w:rsidP="006F63FE">
          <w:pPr>
            <w:pStyle w:val="Fuzeile"/>
            <w:tabs>
              <w:tab w:val="clear" w:pos="4536"/>
            </w:tabs>
            <w:jc w:val="right"/>
            <w:rPr>
              <w:sz w:val="16"/>
              <w:szCs w:val="16"/>
              <w:lang w:val="en-US"/>
            </w:rPr>
          </w:pP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>PAGE   \* MERGEFORMAT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2</w:t>
          </w:r>
          <w:r w:rsidRPr="00C240F5">
            <w:rPr>
              <w:b/>
              <w:sz w:val="16"/>
              <w:szCs w:val="16"/>
            </w:rPr>
            <w:fldChar w:fldCharType="end"/>
          </w:r>
          <w:r w:rsidRPr="003D34E4">
            <w:rPr>
              <w:b/>
              <w:sz w:val="16"/>
              <w:szCs w:val="16"/>
              <w:lang w:val="en-US"/>
            </w:rPr>
            <w:t>/</w:t>
          </w: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 xml:space="preserve"> NUMPAGES   \* MERGEFORMAT 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2</w:t>
          </w:r>
          <w:r w:rsidRPr="00C240F5">
            <w:rPr>
              <w:b/>
              <w:sz w:val="16"/>
              <w:szCs w:val="16"/>
            </w:rPr>
            <w:fldChar w:fldCharType="end"/>
          </w:r>
        </w:p>
      </w:tc>
    </w:tr>
  </w:tbl>
  <w:p w14:paraId="22B732F3" w14:textId="77777777" w:rsidR="006F63FE" w:rsidRDefault="006F63FE" w:rsidP="006F63F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7EAD94" w14:textId="77777777" w:rsidR="00AC5C03" w:rsidRDefault="00AC5C03">
      <w:pPr>
        <w:spacing w:before="0" w:after="0" w:line="240" w:lineRule="auto"/>
      </w:pPr>
      <w:r>
        <w:separator/>
      </w:r>
    </w:p>
  </w:footnote>
  <w:footnote w:type="continuationSeparator" w:id="0">
    <w:p w14:paraId="688149B9" w14:textId="77777777" w:rsidR="00AC5C03" w:rsidRDefault="00AC5C03">
      <w:pPr>
        <w:spacing w:before="0" w:after="0" w:line="240" w:lineRule="auto"/>
      </w:pPr>
      <w:r>
        <w:continuationSeparator/>
      </w:r>
    </w:p>
  </w:footnote>
  <w:footnote w:type="continuationNotice" w:id="1">
    <w:p w14:paraId="7A04A7FD" w14:textId="77777777" w:rsidR="00AC5C03" w:rsidRDefault="00AC5C03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87F67" w14:textId="77777777" w:rsidR="006F63FE" w:rsidRPr="00C240F5" w:rsidRDefault="006F63FE" w:rsidP="006F63FE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2336" behindDoc="0" locked="0" layoutInCell="1" allowOverlap="1" wp14:anchorId="7D0547D1" wp14:editId="4EA12B37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491556694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D9AC19D" w14:textId="1803B46D" w:rsidR="006F63FE" w:rsidRPr="006F63FE" w:rsidRDefault="006F63FE">
    <w:pPr>
      <w:pStyle w:val="Kopfzeile"/>
      <w:rPr>
        <w:b/>
        <w:bCs/>
        <w:sz w:val="16"/>
        <w:szCs w:val="16"/>
        <w:lang w:val="en-US"/>
      </w:rPr>
    </w:pPr>
    <w:r>
      <w:rPr>
        <w:sz w:val="16"/>
        <w:szCs w:val="16"/>
        <w:lang w:val="en-US"/>
      </w:rPr>
      <w:t>Academic Writing (Masters)</w:t>
    </w:r>
    <w:r>
      <w:rPr>
        <w:sz w:val="16"/>
        <w:szCs w:val="16"/>
        <w:lang w:val="en-US"/>
      </w:rPr>
      <w:br/>
    </w:r>
    <w:r>
      <w:rPr>
        <w:b/>
        <w:bCs/>
        <w:sz w:val="16"/>
        <w:szCs w:val="16"/>
        <w:lang w:val="en-US"/>
      </w:rPr>
      <w:t>Lessons Learned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AD22B" w14:textId="77777777" w:rsidR="003D34E4" w:rsidRPr="00C240F5" w:rsidRDefault="003D34E4" w:rsidP="003D34E4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0288" behindDoc="0" locked="0" layoutInCell="1" allowOverlap="1" wp14:anchorId="17A8C1AC" wp14:editId="401A9AA2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2121778554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51652C" w14:textId="662C7E59" w:rsidR="003D34E4" w:rsidRPr="000A7EAC" w:rsidRDefault="000A7EAC">
    <w:pPr>
      <w:pStyle w:val="Kopfzeile"/>
      <w:rPr>
        <w:b/>
        <w:bCs/>
        <w:sz w:val="16"/>
        <w:szCs w:val="16"/>
        <w:lang w:val="en-US"/>
      </w:rPr>
    </w:pPr>
    <w:r>
      <w:rPr>
        <w:sz w:val="16"/>
        <w:szCs w:val="16"/>
        <w:lang w:val="en-US"/>
      </w:rPr>
      <w:t>Academic Writing (Masters)</w:t>
    </w:r>
    <w:r>
      <w:rPr>
        <w:sz w:val="16"/>
        <w:szCs w:val="16"/>
        <w:lang w:val="en-US"/>
      </w:rPr>
      <w:br/>
    </w:r>
    <w:r w:rsidR="006F63FE">
      <w:rPr>
        <w:b/>
        <w:bCs/>
        <w:sz w:val="16"/>
        <w:szCs w:val="16"/>
        <w:lang w:val="en-US"/>
      </w:rPr>
      <w:t>Lessons Learned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16C80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36DF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E269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BA26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A016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D88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E43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3ACC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8A1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2AA8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81FE8"/>
    <w:multiLevelType w:val="hybridMultilevel"/>
    <w:tmpl w:val="8124E8F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CB61CD"/>
    <w:multiLevelType w:val="multilevel"/>
    <w:tmpl w:val="655C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E6704E"/>
    <w:multiLevelType w:val="hybridMultilevel"/>
    <w:tmpl w:val="4DB8249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7A56BF1"/>
    <w:multiLevelType w:val="hybridMultilevel"/>
    <w:tmpl w:val="9C5C1BBA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8CF238E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95E1F53"/>
    <w:multiLevelType w:val="multilevel"/>
    <w:tmpl w:val="BE72B6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8B5B0D"/>
    <w:multiLevelType w:val="hybridMultilevel"/>
    <w:tmpl w:val="154695D8"/>
    <w:lvl w:ilvl="0" w:tplc="E4786D4A">
      <w:numFmt w:val="bullet"/>
      <w:lvlText w:val="-"/>
      <w:lvlJc w:val="left"/>
      <w:pPr>
        <w:ind w:left="720" w:hanging="360"/>
      </w:pPr>
      <w:rPr>
        <w:rFonts w:ascii="Neue Haas Grotesk Text Pro" w:eastAsiaTheme="minorHAnsi" w:hAnsi="Neue Haas Grotesk Text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DED5E59"/>
    <w:multiLevelType w:val="hybridMultilevel"/>
    <w:tmpl w:val="D9FAFF9C"/>
    <w:lvl w:ilvl="0" w:tplc="A17EE014">
      <w:numFmt w:val="bullet"/>
      <w:lvlText w:val="-"/>
      <w:lvlJc w:val="left"/>
      <w:pPr>
        <w:ind w:left="720" w:hanging="360"/>
      </w:pPr>
      <w:rPr>
        <w:rFonts w:ascii="Bierstadt" w:eastAsia="MS Mincho" w:hAnsi="Bierstadt" w:cstheme="minorBidi" w:hint="default"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4058EC"/>
    <w:multiLevelType w:val="hybridMultilevel"/>
    <w:tmpl w:val="5AE456B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854F5E"/>
    <w:multiLevelType w:val="hybridMultilevel"/>
    <w:tmpl w:val="41AE05B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F4F5AEB"/>
    <w:multiLevelType w:val="hybridMultilevel"/>
    <w:tmpl w:val="604499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473B38"/>
    <w:multiLevelType w:val="hybridMultilevel"/>
    <w:tmpl w:val="4036E37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2E86418"/>
    <w:multiLevelType w:val="hybridMultilevel"/>
    <w:tmpl w:val="740A3A1C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354716"/>
    <w:multiLevelType w:val="multilevel"/>
    <w:tmpl w:val="A6BE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6931236"/>
    <w:multiLevelType w:val="hybridMultilevel"/>
    <w:tmpl w:val="40B24B06"/>
    <w:lvl w:ilvl="0" w:tplc="2E0848B8">
      <w:numFmt w:val="bullet"/>
      <w:lvlText w:val="-"/>
      <w:lvlJc w:val="left"/>
      <w:pPr>
        <w:ind w:left="720" w:hanging="360"/>
      </w:pPr>
      <w:rPr>
        <w:rFonts w:ascii="Bierstadt" w:eastAsiaTheme="minorHAnsi" w:hAnsi="Bierstad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A343F0"/>
    <w:multiLevelType w:val="hybridMultilevel"/>
    <w:tmpl w:val="111008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D51D7D"/>
    <w:multiLevelType w:val="hybridMultilevel"/>
    <w:tmpl w:val="95627CB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8612906"/>
    <w:multiLevelType w:val="hybridMultilevel"/>
    <w:tmpl w:val="2A3A484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95112CB"/>
    <w:multiLevelType w:val="hybridMultilevel"/>
    <w:tmpl w:val="53FED11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814B34"/>
    <w:multiLevelType w:val="hybridMultilevel"/>
    <w:tmpl w:val="B3AC535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AB02FC"/>
    <w:multiLevelType w:val="hybridMultilevel"/>
    <w:tmpl w:val="4016107E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5668C5"/>
    <w:multiLevelType w:val="hybridMultilevel"/>
    <w:tmpl w:val="5B6CC4F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F5D62CC"/>
    <w:multiLevelType w:val="multilevel"/>
    <w:tmpl w:val="0E0E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DF18B5"/>
    <w:multiLevelType w:val="hybridMultilevel"/>
    <w:tmpl w:val="00B0DFD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5BF3B74"/>
    <w:multiLevelType w:val="hybridMultilevel"/>
    <w:tmpl w:val="111008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1725EB"/>
    <w:multiLevelType w:val="hybridMultilevel"/>
    <w:tmpl w:val="D36A070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90E24AE"/>
    <w:multiLevelType w:val="hybridMultilevel"/>
    <w:tmpl w:val="F68CECB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4462E9D"/>
    <w:multiLevelType w:val="hybridMultilevel"/>
    <w:tmpl w:val="ECA2A48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8F711A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7AA27A1"/>
    <w:multiLevelType w:val="hybridMultilevel"/>
    <w:tmpl w:val="7FFC6E82"/>
    <w:lvl w:ilvl="0" w:tplc="F1E0A11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1A6F71"/>
    <w:multiLevelType w:val="hybridMultilevel"/>
    <w:tmpl w:val="317E287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284021"/>
    <w:multiLevelType w:val="hybridMultilevel"/>
    <w:tmpl w:val="D7AA262A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FB60A7"/>
    <w:multiLevelType w:val="multilevel"/>
    <w:tmpl w:val="1110089A"/>
    <w:styleLink w:val="AktuelleList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045376"/>
    <w:multiLevelType w:val="hybridMultilevel"/>
    <w:tmpl w:val="1908A90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899">
    <w:abstractNumId w:val="14"/>
  </w:num>
  <w:num w:numId="2" w16cid:durableId="2003854034">
    <w:abstractNumId w:val="38"/>
  </w:num>
  <w:num w:numId="3" w16cid:durableId="2041738800">
    <w:abstractNumId w:val="29"/>
  </w:num>
  <w:num w:numId="4" w16cid:durableId="625355516">
    <w:abstractNumId w:val="10"/>
  </w:num>
  <w:num w:numId="5" w16cid:durableId="1785494554">
    <w:abstractNumId w:val="40"/>
  </w:num>
  <w:num w:numId="6" w16cid:durableId="807207796">
    <w:abstractNumId w:val="22"/>
  </w:num>
  <w:num w:numId="7" w16cid:durableId="1418675300">
    <w:abstractNumId w:val="30"/>
  </w:num>
  <w:num w:numId="8" w16cid:durableId="1055858555">
    <w:abstractNumId w:val="37"/>
  </w:num>
  <w:num w:numId="9" w16cid:durableId="1383360505">
    <w:abstractNumId w:val="28"/>
  </w:num>
  <w:num w:numId="10" w16cid:durableId="1729722602">
    <w:abstractNumId w:val="18"/>
  </w:num>
  <w:num w:numId="11" w16cid:durableId="64841377">
    <w:abstractNumId w:val="43"/>
  </w:num>
  <w:num w:numId="12" w16cid:durableId="779184863">
    <w:abstractNumId w:val="24"/>
  </w:num>
  <w:num w:numId="13" w16cid:durableId="1873181471">
    <w:abstractNumId w:val="16"/>
  </w:num>
  <w:num w:numId="14" w16cid:durableId="1292323784">
    <w:abstractNumId w:val="41"/>
  </w:num>
  <w:num w:numId="15" w16cid:durableId="221915977">
    <w:abstractNumId w:val="35"/>
  </w:num>
  <w:num w:numId="16" w16cid:durableId="1697076773">
    <w:abstractNumId w:val="21"/>
  </w:num>
  <w:num w:numId="17" w16cid:durableId="242758184">
    <w:abstractNumId w:val="33"/>
  </w:num>
  <w:num w:numId="18" w16cid:durableId="689337157">
    <w:abstractNumId w:val="27"/>
  </w:num>
  <w:num w:numId="19" w16cid:durableId="239678756">
    <w:abstractNumId w:val="13"/>
  </w:num>
  <w:num w:numId="20" w16cid:durableId="1179343986">
    <w:abstractNumId w:val="31"/>
  </w:num>
  <w:num w:numId="21" w16cid:durableId="1279336407">
    <w:abstractNumId w:val="15"/>
  </w:num>
  <w:num w:numId="22" w16cid:durableId="1794013607">
    <w:abstractNumId w:val="36"/>
  </w:num>
  <w:num w:numId="23" w16cid:durableId="84228409">
    <w:abstractNumId w:val="19"/>
  </w:num>
  <w:num w:numId="24" w16cid:durableId="279339945">
    <w:abstractNumId w:val="26"/>
  </w:num>
  <w:num w:numId="25" w16cid:durableId="1208570976">
    <w:abstractNumId w:val="17"/>
  </w:num>
  <w:num w:numId="26" w16cid:durableId="1729570262">
    <w:abstractNumId w:val="32"/>
  </w:num>
  <w:num w:numId="27" w16cid:durableId="378744452">
    <w:abstractNumId w:val="11"/>
  </w:num>
  <w:num w:numId="28" w16cid:durableId="1149397255">
    <w:abstractNumId w:val="0"/>
  </w:num>
  <w:num w:numId="29" w16cid:durableId="459687689">
    <w:abstractNumId w:val="1"/>
  </w:num>
  <w:num w:numId="30" w16cid:durableId="1344017329">
    <w:abstractNumId w:val="2"/>
  </w:num>
  <w:num w:numId="31" w16cid:durableId="1586188347">
    <w:abstractNumId w:val="3"/>
  </w:num>
  <w:num w:numId="32" w16cid:durableId="431557446">
    <w:abstractNumId w:val="8"/>
  </w:num>
  <w:num w:numId="33" w16cid:durableId="1655448489">
    <w:abstractNumId w:val="4"/>
  </w:num>
  <w:num w:numId="34" w16cid:durableId="168251853">
    <w:abstractNumId w:val="5"/>
  </w:num>
  <w:num w:numId="35" w16cid:durableId="1927566970">
    <w:abstractNumId w:val="6"/>
  </w:num>
  <w:num w:numId="36" w16cid:durableId="685520037">
    <w:abstractNumId w:val="7"/>
  </w:num>
  <w:num w:numId="37" w16cid:durableId="887182562">
    <w:abstractNumId w:val="9"/>
  </w:num>
  <w:num w:numId="38" w16cid:durableId="926307424">
    <w:abstractNumId w:val="12"/>
  </w:num>
  <w:num w:numId="39" w16cid:durableId="592861844">
    <w:abstractNumId w:val="34"/>
  </w:num>
  <w:num w:numId="40" w16cid:durableId="138497065">
    <w:abstractNumId w:val="39"/>
  </w:num>
  <w:num w:numId="41" w16cid:durableId="821897136">
    <w:abstractNumId w:val="42"/>
  </w:num>
  <w:num w:numId="42" w16cid:durableId="455805224">
    <w:abstractNumId w:val="25"/>
  </w:num>
  <w:num w:numId="43" w16cid:durableId="1786073444">
    <w:abstractNumId w:val="23"/>
  </w:num>
  <w:num w:numId="44" w16cid:durableId="144330726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1E"/>
    <w:rsid w:val="00001AF8"/>
    <w:rsid w:val="00012F27"/>
    <w:rsid w:val="00016487"/>
    <w:rsid w:val="00024297"/>
    <w:rsid w:val="00041F7C"/>
    <w:rsid w:val="00047604"/>
    <w:rsid w:val="00050DF2"/>
    <w:rsid w:val="00056CAA"/>
    <w:rsid w:val="000733D1"/>
    <w:rsid w:val="0007667C"/>
    <w:rsid w:val="000800C2"/>
    <w:rsid w:val="000853CA"/>
    <w:rsid w:val="0008617D"/>
    <w:rsid w:val="00086EB2"/>
    <w:rsid w:val="000872DD"/>
    <w:rsid w:val="000931A9"/>
    <w:rsid w:val="000A1049"/>
    <w:rsid w:val="000A31D8"/>
    <w:rsid w:val="000A7D35"/>
    <w:rsid w:val="000A7EAC"/>
    <w:rsid w:val="000B1FF4"/>
    <w:rsid w:val="000B3AEF"/>
    <w:rsid w:val="000B5F8A"/>
    <w:rsid w:val="000D5A70"/>
    <w:rsid w:val="000E0EBF"/>
    <w:rsid w:val="000E109C"/>
    <w:rsid w:val="000E5A43"/>
    <w:rsid w:val="000F5B42"/>
    <w:rsid w:val="000F5C61"/>
    <w:rsid w:val="001008F2"/>
    <w:rsid w:val="001020FD"/>
    <w:rsid w:val="0010297E"/>
    <w:rsid w:val="00103376"/>
    <w:rsid w:val="00111F8F"/>
    <w:rsid w:val="001151C0"/>
    <w:rsid w:val="00117433"/>
    <w:rsid w:val="0012112F"/>
    <w:rsid w:val="00124560"/>
    <w:rsid w:val="00133DAD"/>
    <w:rsid w:val="00140234"/>
    <w:rsid w:val="00143D2C"/>
    <w:rsid w:val="00161B77"/>
    <w:rsid w:val="001634CD"/>
    <w:rsid w:val="00165CED"/>
    <w:rsid w:val="00170EB4"/>
    <w:rsid w:val="00183066"/>
    <w:rsid w:val="00183C31"/>
    <w:rsid w:val="00183F58"/>
    <w:rsid w:val="001B07C0"/>
    <w:rsid w:val="001C7B6F"/>
    <w:rsid w:val="001D46C7"/>
    <w:rsid w:val="001E1417"/>
    <w:rsid w:val="001E6FFD"/>
    <w:rsid w:val="001E7B9C"/>
    <w:rsid w:val="001F12AE"/>
    <w:rsid w:val="001F6455"/>
    <w:rsid w:val="00202C6F"/>
    <w:rsid w:val="00211A99"/>
    <w:rsid w:val="0021282C"/>
    <w:rsid w:val="002205D6"/>
    <w:rsid w:val="00225AA8"/>
    <w:rsid w:val="00226F42"/>
    <w:rsid w:val="002354D5"/>
    <w:rsid w:val="00244C63"/>
    <w:rsid w:val="00252929"/>
    <w:rsid w:val="00253F97"/>
    <w:rsid w:val="00255ECD"/>
    <w:rsid w:val="00264713"/>
    <w:rsid w:val="00275031"/>
    <w:rsid w:val="00275B59"/>
    <w:rsid w:val="0028175E"/>
    <w:rsid w:val="0029301B"/>
    <w:rsid w:val="00296525"/>
    <w:rsid w:val="002A36B1"/>
    <w:rsid w:val="002B12DD"/>
    <w:rsid w:val="002B5265"/>
    <w:rsid w:val="002C1448"/>
    <w:rsid w:val="002C18A9"/>
    <w:rsid w:val="002C41A3"/>
    <w:rsid w:val="002C58AB"/>
    <w:rsid w:val="002D5F4D"/>
    <w:rsid w:val="002E2039"/>
    <w:rsid w:val="002E33B0"/>
    <w:rsid w:val="002E35A6"/>
    <w:rsid w:val="002E76DC"/>
    <w:rsid w:val="00302363"/>
    <w:rsid w:val="00306849"/>
    <w:rsid w:val="0031401E"/>
    <w:rsid w:val="003219E1"/>
    <w:rsid w:val="00322DD3"/>
    <w:rsid w:val="00326C52"/>
    <w:rsid w:val="0032784A"/>
    <w:rsid w:val="00332835"/>
    <w:rsid w:val="0035045E"/>
    <w:rsid w:val="00351010"/>
    <w:rsid w:val="0036338A"/>
    <w:rsid w:val="0039192F"/>
    <w:rsid w:val="003A0427"/>
    <w:rsid w:val="003A6416"/>
    <w:rsid w:val="003B42EB"/>
    <w:rsid w:val="003C54DF"/>
    <w:rsid w:val="003D34E4"/>
    <w:rsid w:val="003E0B16"/>
    <w:rsid w:val="003E6C42"/>
    <w:rsid w:val="003F2365"/>
    <w:rsid w:val="00405A1D"/>
    <w:rsid w:val="0041272E"/>
    <w:rsid w:val="00413703"/>
    <w:rsid w:val="00414A96"/>
    <w:rsid w:val="00436550"/>
    <w:rsid w:val="0044207F"/>
    <w:rsid w:val="00444DA7"/>
    <w:rsid w:val="0044554A"/>
    <w:rsid w:val="00446728"/>
    <w:rsid w:val="00446801"/>
    <w:rsid w:val="00460D7B"/>
    <w:rsid w:val="00461B36"/>
    <w:rsid w:val="00465153"/>
    <w:rsid w:val="00466106"/>
    <w:rsid w:val="004663DB"/>
    <w:rsid w:val="00466890"/>
    <w:rsid w:val="004668BA"/>
    <w:rsid w:val="00470E2C"/>
    <w:rsid w:val="00475E3F"/>
    <w:rsid w:val="00477CD4"/>
    <w:rsid w:val="0049614A"/>
    <w:rsid w:val="00497775"/>
    <w:rsid w:val="004B6ED9"/>
    <w:rsid w:val="004C0035"/>
    <w:rsid w:val="004C0CDF"/>
    <w:rsid w:val="004D1C85"/>
    <w:rsid w:val="004E5B49"/>
    <w:rsid w:val="004F0AA4"/>
    <w:rsid w:val="004F314E"/>
    <w:rsid w:val="004F3385"/>
    <w:rsid w:val="004F3A64"/>
    <w:rsid w:val="00500413"/>
    <w:rsid w:val="005040D7"/>
    <w:rsid w:val="00514306"/>
    <w:rsid w:val="005331D2"/>
    <w:rsid w:val="005437F1"/>
    <w:rsid w:val="005615BB"/>
    <w:rsid w:val="00577D6D"/>
    <w:rsid w:val="005907FF"/>
    <w:rsid w:val="005911D5"/>
    <w:rsid w:val="005A5DC9"/>
    <w:rsid w:val="005B2717"/>
    <w:rsid w:val="005B4D2E"/>
    <w:rsid w:val="005C3D3C"/>
    <w:rsid w:val="005C65AC"/>
    <w:rsid w:val="005C6A25"/>
    <w:rsid w:val="005D3D35"/>
    <w:rsid w:val="005D6A1E"/>
    <w:rsid w:val="005E0404"/>
    <w:rsid w:val="005E07E3"/>
    <w:rsid w:val="005E6E87"/>
    <w:rsid w:val="005E714E"/>
    <w:rsid w:val="005E7A0A"/>
    <w:rsid w:val="005F34E4"/>
    <w:rsid w:val="005F394A"/>
    <w:rsid w:val="005F7B14"/>
    <w:rsid w:val="00602531"/>
    <w:rsid w:val="006108D6"/>
    <w:rsid w:val="0062291D"/>
    <w:rsid w:val="00622BB8"/>
    <w:rsid w:val="00645398"/>
    <w:rsid w:val="00646BD9"/>
    <w:rsid w:val="0064786B"/>
    <w:rsid w:val="00650340"/>
    <w:rsid w:val="00653B82"/>
    <w:rsid w:val="006546BA"/>
    <w:rsid w:val="00655DBD"/>
    <w:rsid w:val="006578AB"/>
    <w:rsid w:val="006628E7"/>
    <w:rsid w:val="00662FBF"/>
    <w:rsid w:val="0066473E"/>
    <w:rsid w:val="006744FE"/>
    <w:rsid w:val="00676C54"/>
    <w:rsid w:val="00680819"/>
    <w:rsid w:val="00682B6D"/>
    <w:rsid w:val="00683E72"/>
    <w:rsid w:val="00686DE0"/>
    <w:rsid w:val="00687486"/>
    <w:rsid w:val="006930FF"/>
    <w:rsid w:val="006A52FF"/>
    <w:rsid w:val="006A6FF2"/>
    <w:rsid w:val="006B7538"/>
    <w:rsid w:val="006C001E"/>
    <w:rsid w:val="006C11A3"/>
    <w:rsid w:val="006D4566"/>
    <w:rsid w:val="006E2A1A"/>
    <w:rsid w:val="006E2FE8"/>
    <w:rsid w:val="006E32B8"/>
    <w:rsid w:val="006E6CE6"/>
    <w:rsid w:val="006F33C3"/>
    <w:rsid w:val="006F38B5"/>
    <w:rsid w:val="006F542F"/>
    <w:rsid w:val="006F63FE"/>
    <w:rsid w:val="00700603"/>
    <w:rsid w:val="00707A8F"/>
    <w:rsid w:val="00711E2C"/>
    <w:rsid w:val="00712424"/>
    <w:rsid w:val="00721AF9"/>
    <w:rsid w:val="0072477D"/>
    <w:rsid w:val="00724A6F"/>
    <w:rsid w:val="00725083"/>
    <w:rsid w:val="007267BE"/>
    <w:rsid w:val="00734FF9"/>
    <w:rsid w:val="00745699"/>
    <w:rsid w:val="00750CEB"/>
    <w:rsid w:val="00752646"/>
    <w:rsid w:val="00766159"/>
    <w:rsid w:val="00772029"/>
    <w:rsid w:val="007739A6"/>
    <w:rsid w:val="00776C10"/>
    <w:rsid w:val="00784192"/>
    <w:rsid w:val="0079493B"/>
    <w:rsid w:val="007B465A"/>
    <w:rsid w:val="007C329E"/>
    <w:rsid w:val="007C42F0"/>
    <w:rsid w:val="007C77F4"/>
    <w:rsid w:val="007D2615"/>
    <w:rsid w:val="007D438B"/>
    <w:rsid w:val="007E5BE8"/>
    <w:rsid w:val="007E6834"/>
    <w:rsid w:val="007F1A07"/>
    <w:rsid w:val="007F60C1"/>
    <w:rsid w:val="007F7A89"/>
    <w:rsid w:val="008021D6"/>
    <w:rsid w:val="00802F0B"/>
    <w:rsid w:val="00805191"/>
    <w:rsid w:val="00820D3D"/>
    <w:rsid w:val="00825F04"/>
    <w:rsid w:val="00827284"/>
    <w:rsid w:val="00827786"/>
    <w:rsid w:val="00830CCF"/>
    <w:rsid w:val="008349C9"/>
    <w:rsid w:val="008362CE"/>
    <w:rsid w:val="008463D2"/>
    <w:rsid w:val="00852A2C"/>
    <w:rsid w:val="00856238"/>
    <w:rsid w:val="00861462"/>
    <w:rsid w:val="00863379"/>
    <w:rsid w:val="00864FFF"/>
    <w:rsid w:val="0089331B"/>
    <w:rsid w:val="0089465D"/>
    <w:rsid w:val="008A1BE5"/>
    <w:rsid w:val="008A32B7"/>
    <w:rsid w:val="008B47A9"/>
    <w:rsid w:val="008C0DF9"/>
    <w:rsid w:val="008C43E6"/>
    <w:rsid w:val="008C6365"/>
    <w:rsid w:val="008D086A"/>
    <w:rsid w:val="008D0A14"/>
    <w:rsid w:val="008E2F5B"/>
    <w:rsid w:val="008E4298"/>
    <w:rsid w:val="00904B9E"/>
    <w:rsid w:val="00911217"/>
    <w:rsid w:val="009123A4"/>
    <w:rsid w:val="00913F36"/>
    <w:rsid w:val="009201DC"/>
    <w:rsid w:val="00922D6E"/>
    <w:rsid w:val="00931EEE"/>
    <w:rsid w:val="00936B3A"/>
    <w:rsid w:val="00937951"/>
    <w:rsid w:val="009422BD"/>
    <w:rsid w:val="00943917"/>
    <w:rsid w:val="00950920"/>
    <w:rsid w:val="00987D19"/>
    <w:rsid w:val="009939B4"/>
    <w:rsid w:val="00993EE1"/>
    <w:rsid w:val="00995144"/>
    <w:rsid w:val="00996C93"/>
    <w:rsid w:val="009A7B92"/>
    <w:rsid w:val="009B3539"/>
    <w:rsid w:val="009B6240"/>
    <w:rsid w:val="009C3668"/>
    <w:rsid w:val="009C617E"/>
    <w:rsid w:val="009C6EBB"/>
    <w:rsid w:val="009E4456"/>
    <w:rsid w:val="009F1FF1"/>
    <w:rsid w:val="00A0179F"/>
    <w:rsid w:val="00A017E3"/>
    <w:rsid w:val="00A0454F"/>
    <w:rsid w:val="00A14E65"/>
    <w:rsid w:val="00A162FB"/>
    <w:rsid w:val="00A24EF9"/>
    <w:rsid w:val="00A31C00"/>
    <w:rsid w:val="00A328F4"/>
    <w:rsid w:val="00A4098C"/>
    <w:rsid w:val="00A44D50"/>
    <w:rsid w:val="00A45BC3"/>
    <w:rsid w:val="00A6083F"/>
    <w:rsid w:val="00A6197B"/>
    <w:rsid w:val="00A705C8"/>
    <w:rsid w:val="00A82192"/>
    <w:rsid w:val="00A86AC8"/>
    <w:rsid w:val="00A9029C"/>
    <w:rsid w:val="00A93740"/>
    <w:rsid w:val="00AB6138"/>
    <w:rsid w:val="00AC5111"/>
    <w:rsid w:val="00AC5C03"/>
    <w:rsid w:val="00AD1626"/>
    <w:rsid w:val="00AD3B2C"/>
    <w:rsid w:val="00AD58AA"/>
    <w:rsid w:val="00AF2BA1"/>
    <w:rsid w:val="00AF49F8"/>
    <w:rsid w:val="00B035A2"/>
    <w:rsid w:val="00B05627"/>
    <w:rsid w:val="00B16A1B"/>
    <w:rsid w:val="00B23E0C"/>
    <w:rsid w:val="00B32393"/>
    <w:rsid w:val="00B34907"/>
    <w:rsid w:val="00B35224"/>
    <w:rsid w:val="00B46E5F"/>
    <w:rsid w:val="00B5176F"/>
    <w:rsid w:val="00B53E0C"/>
    <w:rsid w:val="00B5441E"/>
    <w:rsid w:val="00B56536"/>
    <w:rsid w:val="00B61299"/>
    <w:rsid w:val="00B67492"/>
    <w:rsid w:val="00B72D64"/>
    <w:rsid w:val="00B8386A"/>
    <w:rsid w:val="00B85CF2"/>
    <w:rsid w:val="00B908F4"/>
    <w:rsid w:val="00B95314"/>
    <w:rsid w:val="00B976E5"/>
    <w:rsid w:val="00BA6735"/>
    <w:rsid w:val="00BB47B9"/>
    <w:rsid w:val="00BB60C6"/>
    <w:rsid w:val="00BC4F57"/>
    <w:rsid w:val="00BC5B95"/>
    <w:rsid w:val="00BD3535"/>
    <w:rsid w:val="00BE33A5"/>
    <w:rsid w:val="00BF5E1C"/>
    <w:rsid w:val="00BF6F26"/>
    <w:rsid w:val="00C03850"/>
    <w:rsid w:val="00C03E4A"/>
    <w:rsid w:val="00C053A9"/>
    <w:rsid w:val="00C0655D"/>
    <w:rsid w:val="00C119D9"/>
    <w:rsid w:val="00C133E9"/>
    <w:rsid w:val="00C1464E"/>
    <w:rsid w:val="00C21A4C"/>
    <w:rsid w:val="00C37FC0"/>
    <w:rsid w:val="00C45088"/>
    <w:rsid w:val="00C452D7"/>
    <w:rsid w:val="00C4673C"/>
    <w:rsid w:val="00C469FD"/>
    <w:rsid w:val="00C47FAC"/>
    <w:rsid w:val="00C50A3F"/>
    <w:rsid w:val="00C52FD7"/>
    <w:rsid w:val="00C6385F"/>
    <w:rsid w:val="00C638E8"/>
    <w:rsid w:val="00C731E5"/>
    <w:rsid w:val="00C87D74"/>
    <w:rsid w:val="00C908C7"/>
    <w:rsid w:val="00C95E60"/>
    <w:rsid w:val="00CA402A"/>
    <w:rsid w:val="00CA6AF7"/>
    <w:rsid w:val="00CB30C7"/>
    <w:rsid w:val="00CC5058"/>
    <w:rsid w:val="00CC6178"/>
    <w:rsid w:val="00CE332B"/>
    <w:rsid w:val="00CE49EA"/>
    <w:rsid w:val="00CE7B1D"/>
    <w:rsid w:val="00CF35D0"/>
    <w:rsid w:val="00D11E9D"/>
    <w:rsid w:val="00D12DF2"/>
    <w:rsid w:val="00D1398F"/>
    <w:rsid w:val="00D3482D"/>
    <w:rsid w:val="00D35468"/>
    <w:rsid w:val="00D3650A"/>
    <w:rsid w:val="00D4124F"/>
    <w:rsid w:val="00D41867"/>
    <w:rsid w:val="00D47868"/>
    <w:rsid w:val="00D54D44"/>
    <w:rsid w:val="00D555DD"/>
    <w:rsid w:val="00D555E1"/>
    <w:rsid w:val="00D64EAF"/>
    <w:rsid w:val="00D66010"/>
    <w:rsid w:val="00D75B75"/>
    <w:rsid w:val="00D77A17"/>
    <w:rsid w:val="00D84DC3"/>
    <w:rsid w:val="00D905AB"/>
    <w:rsid w:val="00DA0937"/>
    <w:rsid w:val="00DA4292"/>
    <w:rsid w:val="00DB4A6D"/>
    <w:rsid w:val="00DB5D31"/>
    <w:rsid w:val="00DC1AD9"/>
    <w:rsid w:val="00DC627C"/>
    <w:rsid w:val="00DD2981"/>
    <w:rsid w:val="00DD303A"/>
    <w:rsid w:val="00DD7497"/>
    <w:rsid w:val="00DE6075"/>
    <w:rsid w:val="00DF16CD"/>
    <w:rsid w:val="00DF2C35"/>
    <w:rsid w:val="00DF5119"/>
    <w:rsid w:val="00DF788F"/>
    <w:rsid w:val="00DF7D7B"/>
    <w:rsid w:val="00E12517"/>
    <w:rsid w:val="00E16A46"/>
    <w:rsid w:val="00E17EB2"/>
    <w:rsid w:val="00E22F80"/>
    <w:rsid w:val="00E24190"/>
    <w:rsid w:val="00E40B73"/>
    <w:rsid w:val="00E438F8"/>
    <w:rsid w:val="00E44F87"/>
    <w:rsid w:val="00E5402E"/>
    <w:rsid w:val="00E569D2"/>
    <w:rsid w:val="00E75BDE"/>
    <w:rsid w:val="00E76893"/>
    <w:rsid w:val="00E801F6"/>
    <w:rsid w:val="00E82611"/>
    <w:rsid w:val="00E84EBA"/>
    <w:rsid w:val="00E85998"/>
    <w:rsid w:val="00E93120"/>
    <w:rsid w:val="00E955F4"/>
    <w:rsid w:val="00EA0627"/>
    <w:rsid w:val="00EA1B7E"/>
    <w:rsid w:val="00EA22FB"/>
    <w:rsid w:val="00EA7FCE"/>
    <w:rsid w:val="00EC7B7F"/>
    <w:rsid w:val="00ED11E2"/>
    <w:rsid w:val="00ED2A10"/>
    <w:rsid w:val="00ED6FB8"/>
    <w:rsid w:val="00EE1BB7"/>
    <w:rsid w:val="00EE48E3"/>
    <w:rsid w:val="00EE7A85"/>
    <w:rsid w:val="00EF454F"/>
    <w:rsid w:val="00F0735E"/>
    <w:rsid w:val="00F112BF"/>
    <w:rsid w:val="00F21C3B"/>
    <w:rsid w:val="00F26580"/>
    <w:rsid w:val="00F41016"/>
    <w:rsid w:val="00F43A18"/>
    <w:rsid w:val="00F61C8D"/>
    <w:rsid w:val="00F640DD"/>
    <w:rsid w:val="00F66AB2"/>
    <w:rsid w:val="00F84021"/>
    <w:rsid w:val="00F85D72"/>
    <w:rsid w:val="00F96940"/>
    <w:rsid w:val="00FA4383"/>
    <w:rsid w:val="00FB2934"/>
    <w:rsid w:val="00FB2D42"/>
    <w:rsid w:val="00FC0159"/>
    <w:rsid w:val="00FC10F6"/>
    <w:rsid w:val="00FD3061"/>
    <w:rsid w:val="00FD4174"/>
    <w:rsid w:val="00FD60A4"/>
    <w:rsid w:val="00FF39FE"/>
    <w:rsid w:val="00FF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F909"/>
  <w15:chartTrackingRefBased/>
  <w15:docId w15:val="{36F0A452-5CD9-5E43-AAA2-6E45229A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4D44"/>
    <w:pPr>
      <w:spacing w:before="60" w:after="60" w:line="276" w:lineRule="auto"/>
    </w:pPr>
    <w:rPr>
      <w:rFonts w:ascii="Times New Roman" w:hAnsi="Times New Roman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11E2C"/>
    <w:pPr>
      <w:keepNext/>
      <w:keepLines/>
      <w:spacing w:before="600" w:after="48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1E2C"/>
    <w:pPr>
      <w:keepNext/>
      <w:keepLines/>
      <w:spacing w:before="360" w:after="24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11E2C"/>
    <w:pPr>
      <w:keepNext/>
      <w:keepLines/>
      <w:spacing w:before="240"/>
      <w:outlineLvl w:val="2"/>
    </w:pPr>
    <w:rPr>
      <w:rFonts w:ascii="Arial" w:eastAsiaTheme="majorEastAsia" w:hAnsi="Arial" w:cstheme="majorBidi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1E2C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1E2C"/>
    <w:rPr>
      <w:rFonts w:ascii="Arial" w:eastAsiaTheme="majorEastAsia" w:hAnsi="Arial" w:cstheme="majorBidi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11E2C"/>
    <w:rPr>
      <w:rFonts w:ascii="Arial" w:eastAsiaTheme="majorEastAsia" w:hAnsi="Arial" w:cstheme="majorBidi"/>
      <w:sz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D54D44"/>
    <w:pPr>
      <w:spacing w:before="640" w:after="64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54D44"/>
    <w:rPr>
      <w:rFonts w:ascii="Arial" w:eastAsiaTheme="majorEastAsia" w:hAnsi="Arial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111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111F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ett">
    <w:name w:val="Strong"/>
    <w:basedOn w:val="Absatz-Standardschriftart"/>
    <w:uiPriority w:val="22"/>
    <w:qFormat/>
    <w:rsid w:val="00655DBD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5DBD"/>
    <w:pPr>
      <w:numPr>
        <w:ilvl w:val="1"/>
      </w:numPr>
      <w:spacing w:before="0" w:after="640"/>
    </w:pPr>
    <w:rPr>
      <w:rFonts w:eastAsiaTheme="minorEastAsia" w:cs="Times New Roman (Textkörper CS)"/>
      <w:color w:val="808080" w:themeColor="background1" w:themeShade="80"/>
      <w:sz w:val="28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5DBD"/>
    <w:rPr>
      <w:rFonts w:ascii="Bierstadt" w:eastAsiaTheme="minorEastAsia" w:hAnsi="Bierstadt" w:cs="Times New Roman (Textkörper CS)"/>
      <w:color w:val="808080" w:themeColor="background1" w:themeShade="80"/>
      <w:sz w:val="28"/>
      <w:szCs w:val="22"/>
    </w:rPr>
  </w:style>
  <w:style w:type="paragraph" w:styleId="Listenabsatz">
    <w:name w:val="List Paragraph"/>
    <w:basedOn w:val="Standard"/>
    <w:uiPriority w:val="72"/>
    <w:qFormat/>
    <w:rsid w:val="002D5F4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2D5F4D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54D4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KopfzeileZchn">
    <w:name w:val="Kopfzeile Zchn"/>
    <w:basedOn w:val="Absatz-Standardschriftart"/>
    <w:link w:val="Kopfzeile"/>
    <w:uiPriority w:val="99"/>
    <w:rsid w:val="00D54D44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3D34E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3D34E4"/>
    <w:rPr>
      <w:rFonts w:ascii="Arial" w:hAnsi="Arial"/>
      <w:sz w:val="20"/>
    </w:rPr>
  </w:style>
  <w:style w:type="character" w:styleId="SchwacheHervorhebung">
    <w:name w:val="Subtle Emphasis"/>
    <w:basedOn w:val="Absatz-Standardschriftart"/>
    <w:uiPriority w:val="19"/>
    <w:qFormat/>
    <w:rsid w:val="00024297"/>
    <w:rPr>
      <w:i/>
      <w:iCs/>
      <w:color w:val="404040" w:themeColor="text1" w:themeTint="BF"/>
    </w:rPr>
  </w:style>
  <w:style w:type="character" w:styleId="Hyperlink">
    <w:name w:val="Hyperlink"/>
    <w:basedOn w:val="Absatz-Standardschriftart"/>
    <w:uiPriority w:val="99"/>
    <w:unhideWhenUsed/>
    <w:rsid w:val="00024297"/>
    <w:rPr>
      <w:color w:val="0563C1" w:themeColor="hyperlink"/>
      <w:u w:val="single"/>
    </w:rPr>
  </w:style>
  <w:style w:type="table" w:styleId="EinfacheTabelle3">
    <w:name w:val="Plain Table 3"/>
    <w:basedOn w:val="NormaleTabelle"/>
    <w:uiPriority w:val="43"/>
    <w:rsid w:val="003504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6farbig">
    <w:name w:val="Grid Table 6 Colorful"/>
    <w:basedOn w:val="NormaleTabelle"/>
    <w:uiPriority w:val="51"/>
    <w:rsid w:val="00E1251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183F58"/>
    <w:rPr>
      <w:color w:val="605E5C"/>
      <w:shd w:val="clear" w:color="auto" w:fill="E1DFDD"/>
    </w:rPr>
  </w:style>
  <w:style w:type="paragraph" w:customStyle="1" w:styleId="Aufgabe">
    <w:name w:val="Aufgabe"/>
    <w:basedOn w:val="Standard"/>
    <w:next w:val="Standard"/>
    <w:qFormat/>
    <w:rsid w:val="0032784A"/>
    <w:pPr>
      <w:tabs>
        <w:tab w:val="left" w:pos="0"/>
      </w:tabs>
      <w:ind w:hanging="426"/>
    </w:pPr>
    <w:rPr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0A1049"/>
    <w:pPr>
      <w:spacing w:before="200" w:after="160"/>
      <w:ind w:left="284" w:right="864"/>
    </w:pPr>
    <w:rPr>
      <w:i/>
      <w:iCs/>
      <w:color w:val="404040" w:themeColor="text1" w:themeTint="BF"/>
      <w:lang w:val="en-US"/>
    </w:rPr>
  </w:style>
  <w:style w:type="character" w:customStyle="1" w:styleId="ZitatZchn">
    <w:name w:val="Zitat Zchn"/>
    <w:basedOn w:val="Absatz-Standardschriftart"/>
    <w:link w:val="Zitat"/>
    <w:uiPriority w:val="29"/>
    <w:rsid w:val="000A1049"/>
    <w:rPr>
      <w:rFonts w:ascii="Bierstadt" w:hAnsi="Bierstadt"/>
      <w:i/>
      <w:iCs/>
      <w:color w:val="404040" w:themeColor="text1" w:themeTint="BF"/>
      <w:sz w:val="20"/>
      <w:lang w:val="en-US"/>
    </w:rPr>
  </w:style>
  <w:style w:type="paragraph" w:customStyle="1" w:styleId="xxmsonormal">
    <w:name w:val="x_x_msonormal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customStyle="1" w:styleId="xxmsolistparagraph">
    <w:name w:val="x_x_msolistparagraph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4C0CDF"/>
    <w:pPr>
      <w:spacing w:after="240" w:line="240" w:lineRule="auto"/>
    </w:pPr>
    <w:rPr>
      <w:rFonts w:ascii="Arial" w:hAnsi="Arial"/>
      <w:iCs/>
      <w:color w:val="000000" w:themeColor="text1"/>
      <w:sz w:val="16"/>
      <w:szCs w:val="18"/>
    </w:rPr>
  </w:style>
  <w:style w:type="character" w:styleId="Hervorhebung">
    <w:name w:val="Emphasis"/>
    <w:basedOn w:val="Absatz-Standardschriftart"/>
    <w:uiPriority w:val="20"/>
    <w:qFormat/>
    <w:rsid w:val="00711E2C"/>
    <w:rPr>
      <w:i/>
      <w:iCs/>
    </w:rPr>
  </w:style>
  <w:style w:type="numbering" w:customStyle="1" w:styleId="AktuelleListe1">
    <w:name w:val="Aktuelle Liste1"/>
    <w:uiPriority w:val="99"/>
    <w:rsid w:val="007267BE"/>
    <w:pPr>
      <w:numPr>
        <w:numId w:val="4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053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7904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4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9455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.~WRD0001</Template>
  <TotalTime>0</TotalTime>
  <Pages>2</Pages>
  <Words>173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Weeger</dc:creator>
  <cp:keywords/>
  <dc:description/>
  <cp:lastModifiedBy>Andy Weeger</cp:lastModifiedBy>
  <cp:revision>3</cp:revision>
  <cp:lastPrinted>2021-10-08T06:26:00Z</cp:lastPrinted>
  <dcterms:created xsi:type="dcterms:W3CDTF">2024-08-21T12:41:00Z</dcterms:created>
  <dcterms:modified xsi:type="dcterms:W3CDTF">2024-08-21T12:53:00Z</dcterms:modified>
</cp:coreProperties>
</file>