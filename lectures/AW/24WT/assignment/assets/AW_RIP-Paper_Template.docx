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1683E0B1" w:rsidR="002C41A3" w:rsidRDefault="00003F79" w:rsidP="005911D5">
      <w:pPr>
        <w:pStyle w:val="Titel"/>
        <w:rPr>
          <w:lang w:val="en-US"/>
        </w:rPr>
      </w:pPr>
      <w:r>
        <w:rPr>
          <w:lang w:val="en-US"/>
        </w:rPr>
        <w:t>Research-in-Progress</w:t>
      </w:r>
    </w:p>
    <w:p w14:paraId="18D8FB43" w14:textId="68A7BBD6" w:rsidR="009C617E" w:rsidRDefault="009C617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2BA9F135" w14:textId="57757751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>The proposal serves to illustrate the most important aspects of your thesis:</w:t>
      </w:r>
    </w:p>
    <w:p w14:paraId="0694FB14" w14:textId="77777777" w:rsidR="009C617E" w:rsidRPr="000A7EAC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 xml:space="preserve">What do you want to investigate in your work and which results do you expect? </w:t>
      </w:r>
    </w:p>
    <w:p w14:paraId="3197454A" w14:textId="07220804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 xml:space="preserve">Aim of your </w:t>
      </w:r>
      <w:r>
        <w:rPr>
          <w:i/>
          <w:lang w:val="en-US"/>
        </w:rPr>
        <w:t>research</w:t>
      </w:r>
      <w:r w:rsidRPr="009C617E">
        <w:rPr>
          <w:i/>
          <w:lang w:val="en-US"/>
        </w:rPr>
        <w:t xml:space="preserve"> – WHAT?</w:t>
      </w:r>
    </w:p>
    <w:p w14:paraId="72E642A7" w14:textId="77777777" w:rsidR="009C617E" w:rsidRPr="009C617E" w:rsidRDefault="009C617E" w:rsidP="009C617E">
      <w:pPr>
        <w:pStyle w:val="Listenabsatz"/>
        <w:numPr>
          <w:ilvl w:val="0"/>
          <w:numId w:val="38"/>
        </w:numPr>
        <w:spacing w:before="0" w:after="120" w:line="312" w:lineRule="auto"/>
        <w:jc w:val="both"/>
        <w:rPr>
          <w:lang w:val="en-US"/>
        </w:rPr>
      </w:pPr>
      <w:r w:rsidRPr="009C617E">
        <w:rPr>
          <w:lang w:val="en-US"/>
        </w:rPr>
        <w:t>How do you want to achieve the aims of your work?</w:t>
      </w:r>
    </w:p>
    <w:p w14:paraId="1349E2DB" w14:textId="11E509B5" w:rsidR="009C617E" w:rsidRPr="009C617E" w:rsidRDefault="009C617E" w:rsidP="009C617E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9C617E">
        <w:rPr>
          <w:i/>
          <w:lang w:val="en-US"/>
        </w:rPr>
        <w:t>Design of your research – HOW?</w:t>
      </w:r>
    </w:p>
    <w:p w14:paraId="14909D2A" w14:textId="57090C29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Your </w:t>
      </w:r>
      <w:r>
        <w:rPr>
          <w:lang w:val="en-US"/>
        </w:rPr>
        <w:t>proposal</w:t>
      </w:r>
      <w:r w:rsidRPr="009C617E">
        <w:rPr>
          <w:lang w:val="en-US"/>
        </w:rPr>
        <w:t xml:space="preserve"> is an important first step for your thesis. The </w:t>
      </w:r>
      <w:r>
        <w:rPr>
          <w:lang w:val="en-US"/>
        </w:rPr>
        <w:t>proposal</w:t>
      </w:r>
      <w:r w:rsidRPr="009C617E">
        <w:rPr>
          <w:lang w:val="en-US"/>
        </w:rPr>
        <w:t xml:space="preserve"> helps you to understand your own research topic and to express your idea and working method. </w:t>
      </w:r>
    </w:p>
    <w:p w14:paraId="50A1B8AC" w14:textId="7919546A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The thesis proposal should </w:t>
      </w:r>
      <w:r w:rsidR="00762EE4">
        <w:rPr>
          <w:lang w:val="en-US"/>
        </w:rPr>
        <w:t>implement</w:t>
      </w:r>
      <w:r w:rsidRPr="009C617E">
        <w:rPr>
          <w:lang w:val="en-US"/>
        </w:rPr>
        <w:t xml:space="preserve"> following structure: </w:t>
      </w:r>
    </w:p>
    <w:p w14:paraId="673689B4" w14:textId="275C162F" w:rsidR="009C617E" w:rsidRDefault="009C617E" w:rsidP="00863379">
      <w:pPr>
        <w:pStyle w:val="Listenabsatz"/>
        <w:spacing w:before="0" w:after="120" w:line="312" w:lineRule="auto"/>
        <w:jc w:val="both"/>
      </w:pPr>
      <w:r>
        <w:t xml:space="preserve">Working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3E055A17" w14:textId="388C3959" w:rsidR="009C617E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Introduction</w:t>
      </w:r>
    </w:p>
    <w:p w14:paraId="4DC1FDE7" w14:textId="77777777" w:rsidR="00863379" w:rsidRPr="009C617E" w:rsidRDefault="000F5B42" w:rsidP="00863379">
      <w:pPr>
        <w:pStyle w:val="Listenabsatz"/>
        <w:spacing w:before="0" w:after="120" w:line="312" w:lineRule="auto"/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at is the topic and why should we care?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  <w:t>W</w:t>
      </w:r>
      <w:r w:rsidR="00863379" w:rsidRPr="009C617E">
        <w:rPr>
          <w:rFonts w:cs="Arial"/>
          <w:i/>
          <w:color w:val="222222"/>
          <w:shd w:val="clear" w:color="auto" w:fill="FFFFFF"/>
          <w:lang w:val="en-US"/>
        </w:rPr>
        <w:t>hat question your research intends to answer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674B4B0F" w14:textId="00109156" w:rsidR="000F5B42" w:rsidRPr="00762EE4" w:rsidRDefault="00863379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Theoretical background</w:t>
      </w:r>
    </w:p>
    <w:p w14:paraId="6B2B43AC" w14:textId="4FA8B7C6" w:rsidR="009C617E" w:rsidRPr="000F5B42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W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hat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are the things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we 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need to</w:t>
      </w:r>
      <w:r w:rsidR="009C617E" w:rsidRPr="000F5B42">
        <w:rPr>
          <w:rFonts w:cs="Arial"/>
          <w:i/>
          <w:color w:val="222222"/>
          <w:shd w:val="clear" w:color="auto" w:fill="FFFFFF"/>
          <w:lang w:val="en-US"/>
        </w:rPr>
        <w:t xml:space="preserve"> know form research regarding the topic?</w:t>
      </w:r>
    </w:p>
    <w:p w14:paraId="300C0CC0" w14:textId="19078390" w:rsidR="000F5B42" w:rsidRPr="00863379" w:rsidRDefault="000F5B42" w:rsidP="00863379">
      <w:pPr>
        <w:pStyle w:val="Listenabsatz"/>
        <w:numPr>
          <w:ilvl w:val="0"/>
          <w:numId w:val="39"/>
        </w:numPr>
        <w:spacing w:before="0" w:after="120" w:line="312" w:lineRule="auto"/>
        <w:rPr>
          <w:rFonts w:cs="Arial"/>
          <w:i/>
          <w:color w:val="222222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>Initial research model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 xml:space="preserve"> (empirical research)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br/>
      </w:r>
      <w:r w:rsidRPr="00863379">
        <w:rPr>
          <w:rFonts w:cs="Arial"/>
          <w:i/>
          <w:color w:val="222222"/>
          <w:shd w:val="clear" w:color="auto" w:fill="FFFFFF"/>
          <w:lang w:val="en-US"/>
        </w:rPr>
        <w:t>What are your theoretical considerations (so far)?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OR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br/>
      </w:r>
      <w:r w:rsidR="00863379" w:rsidRPr="00762EE4">
        <w:rPr>
          <w:rFonts w:cs="Arial"/>
          <w:color w:val="222222"/>
          <w:u w:val="single"/>
          <w:shd w:val="clear" w:color="auto" w:fill="FFFFFF"/>
          <w:lang w:val="en-US"/>
        </w:rPr>
        <w:t>Initial specification of the artifact</w:t>
      </w:r>
      <w:r w:rsidR="00863379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863379" w:rsidRPr="00863379">
        <w:rPr>
          <w:rFonts w:cs="Arial"/>
          <w:color w:val="222222"/>
          <w:shd w:val="clear" w:color="auto" w:fill="FFFFFF"/>
          <w:lang w:val="en-US"/>
        </w:rPr>
        <w:t>(design science research)</w:t>
      </w:r>
      <w:r w:rsidR="00863379">
        <w:rPr>
          <w:rFonts w:cs="Arial"/>
          <w:color w:val="222222"/>
          <w:shd w:val="clear" w:color="auto" w:fill="FFFFFF"/>
          <w:lang w:val="en-US"/>
        </w:rPr>
        <w:br/>
      </w:r>
      <w:r w:rsidR="00863379">
        <w:rPr>
          <w:rFonts w:cs="Arial"/>
          <w:i/>
          <w:color w:val="222222"/>
          <w:shd w:val="clear" w:color="auto" w:fill="FFFFFF"/>
          <w:lang w:val="en-US"/>
        </w:rPr>
        <w:t>What are (assumed) meta-requirements on the artifact based on t</w:t>
      </w:r>
      <w:r w:rsidR="00863379" w:rsidRPr="00863379">
        <w:rPr>
          <w:rFonts w:cs="Arial"/>
          <w:i/>
          <w:color w:val="222222"/>
          <w:shd w:val="clear" w:color="auto" w:fill="FFFFFF"/>
          <w:lang w:val="en-US"/>
        </w:rPr>
        <w:t>heory</w:t>
      </w:r>
      <w:r w:rsidR="00863379"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067D5725" w14:textId="500CB839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rFonts w:cs="Arial"/>
          <w:i/>
          <w:color w:val="222222"/>
          <w:u w:val="single"/>
          <w:shd w:val="clear" w:color="auto" w:fill="FFFFFF"/>
          <w:lang w:val="en-US"/>
        </w:rPr>
      </w:pPr>
      <w:r w:rsidRPr="00762EE4">
        <w:rPr>
          <w:rFonts w:cs="Arial"/>
          <w:color w:val="222222"/>
          <w:u w:val="single"/>
          <w:shd w:val="clear" w:color="auto" w:fill="FFFFFF"/>
          <w:lang w:val="en-US"/>
        </w:rPr>
        <w:t xml:space="preserve">Research design </w:t>
      </w:r>
    </w:p>
    <w:p w14:paraId="4BD91D11" w14:textId="588FB65B" w:rsidR="009C617E" w:rsidRPr="009C617E" w:rsidRDefault="000F5B42" w:rsidP="000F5B42">
      <w:pPr>
        <w:pStyle w:val="Listenabsatz"/>
        <w:spacing w:before="0" w:after="120" w:line="312" w:lineRule="auto"/>
        <w:jc w:val="both"/>
        <w:rPr>
          <w:rFonts w:cs="Arial"/>
          <w:i/>
          <w:color w:val="222222"/>
          <w:shd w:val="clear" w:color="auto" w:fill="FFFFFF"/>
          <w:lang w:val="en-US"/>
        </w:rPr>
      </w:pPr>
      <w:r>
        <w:rPr>
          <w:rFonts w:cs="Arial"/>
          <w:i/>
          <w:color w:val="222222"/>
          <w:shd w:val="clear" w:color="auto" w:fill="FFFFFF"/>
          <w:lang w:val="en-US"/>
        </w:rPr>
        <w:t>H</w:t>
      </w:r>
      <w:r w:rsidR="009C617E" w:rsidRPr="009C617E">
        <w:rPr>
          <w:rFonts w:cs="Arial"/>
          <w:i/>
          <w:color w:val="222222"/>
          <w:shd w:val="clear" w:color="auto" w:fill="FFFFFF"/>
          <w:lang w:val="en-US"/>
        </w:rPr>
        <w:t>ow do you plan to answer the research question</w:t>
      </w:r>
      <w:r>
        <w:rPr>
          <w:rFonts w:cs="Arial"/>
          <w:i/>
          <w:color w:val="222222"/>
          <w:shd w:val="clear" w:color="auto" w:fill="FFFFFF"/>
          <w:lang w:val="en-US"/>
        </w:rPr>
        <w:t>?</w:t>
      </w:r>
    </w:p>
    <w:p w14:paraId="58846E5E" w14:textId="77777777" w:rsidR="000F5B42" w:rsidRPr="00762EE4" w:rsidRDefault="009C617E" w:rsidP="009C617E">
      <w:pPr>
        <w:pStyle w:val="Listenabsatz"/>
        <w:numPr>
          <w:ilvl w:val="0"/>
          <w:numId w:val="39"/>
        </w:numPr>
        <w:spacing w:before="0" w:after="120" w:line="312" w:lineRule="auto"/>
        <w:jc w:val="both"/>
        <w:rPr>
          <w:u w:val="single"/>
          <w:lang w:val="en-US"/>
        </w:rPr>
      </w:pPr>
      <w:r w:rsidRPr="00762EE4">
        <w:rPr>
          <w:u w:val="single"/>
          <w:lang w:val="en-US"/>
        </w:rPr>
        <w:t>Expected contributions</w:t>
      </w:r>
    </w:p>
    <w:p w14:paraId="05CD67D6" w14:textId="4558F7B3" w:rsidR="009C617E" w:rsidRDefault="000F5B42" w:rsidP="000F5B42">
      <w:pPr>
        <w:pStyle w:val="Listenabsatz"/>
        <w:spacing w:before="0" w:after="120" w:line="312" w:lineRule="auto"/>
        <w:jc w:val="both"/>
        <w:rPr>
          <w:lang w:val="en-US"/>
        </w:rPr>
      </w:pPr>
      <w:r>
        <w:rPr>
          <w:i/>
          <w:lang w:val="en-US"/>
        </w:rPr>
        <w:t>W</w:t>
      </w:r>
      <w:r w:rsidR="009C617E">
        <w:rPr>
          <w:i/>
          <w:lang w:val="en-US"/>
        </w:rPr>
        <w:t>hat do you expect to contribute to the body of knowledge?</w:t>
      </w:r>
    </w:p>
    <w:p w14:paraId="6568AE4D" w14:textId="4595CC84" w:rsidR="007267BE" w:rsidRPr="007267BE" w:rsidRDefault="00A4098C" w:rsidP="007267BE">
      <w:pPr>
        <w:spacing w:before="0" w:after="120" w:line="312" w:lineRule="auto"/>
        <w:jc w:val="both"/>
        <w:rPr>
          <w:iCs/>
          <w:lang w:val="en-US"/>
        </w:rPr>
      </w:pPr>
      <w:r>
        <w:rPr>
          <w:iCs/>
          <w:lang w:val="en-US"/>
        </w:rPr>
        <w:t>Please add following additions to the appendix of your initial proposal (Appendix A)</w:t>
      </w:r>
    </w:p>
    <w:p w14:paraId="7B99AF54" w14:textId="77777777" w:rsidR="00863379" w:rsidRDefault="00863379" w:rsidP="00863379">
      <w:pPr>
        <w:pStyle w:val="Listenabsatz"/>
        <w:numPr>
          <w:ilvl w:val="0"/>
          <w:numId w:val="42"/>
        </w:numPr>
        <w:spacing w:before="0" w:after="120" w:line="312" w:lineRule="auto"/>
        <w:jc w:val="both"/>
        <w:rPr>
          <w:lang w:val="en-US"/>
        </w:rPr>
      </w:pPr>
      <w:r w:rsidRPr="00346BD4">
        <w:rPr>
          <w:u w:val="single"/>
          <w:lang w:val="en-US"/>
        </w:rPr>
        <w:t>Schedule</w:t>
      </w:r>
      <w:r w:rsidRPr="009C617E">
        <w:rPr>
          <w:lang w:val="en-US"/>
        </w:rPr>
        <w:t xml:space="preserve"> until delivery of your thesi</w:t>
      </w:r>
      <w:r>
        <w:rPr>
          <w:lang w:val="en-US"/>
        </w:rPr>
        <w:t>s</w:t>
      </w:r>
    </w:p>
    <w:p w14:paraId="51E835C8" w14:textId="77777777" w:rsidR="00863379" w:rsidRDefault="00863379" w:rsidP="00863379">
      <w:pPr>
        <w:pStyle w:val="Listenabsatz"/>
        <w:spacing w:before="0" w:after="120" w:line="312" w:lineRule="auto"/>
        <w:jc w:val="both"/>
        <w:rPr>
          <w:i/>
          <w:lang w:val="en-US"/>
        </w:rPr>
      </w:pPr>
      <w:r w:rsidRPr="000F5B42">
        <w:rPr>
          <w:i/>
          <w:lang w:val="en-US"/>
        </w:rPr>
        <w:t>What do you need to do until when?</w:t>
      </w:r>
    </w:p>
    <w:p w14:paraId="05DDDE68" w14:textId="2B703CF5" w:rsidR="009C617E" w:rsidRPr="009C617E" w:rsidRDefault="009C617E" w:rsidP="009C617E">
      <w:pPr>
        <w:rPr>
          <w:lang w:val="en-US"/>
        </w:rPr>
      </w:pPr>
      <w:r w:rsidRPr="009C617E">
        <w:rPr>
          <w:lang w:val="en-US"/>
        </w:rPr>
        <w:t xml:space="preserve">Writing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and already thinking about all these aspects is a challenge and needs a lot of reading, thinking and hard work. The good part is, that once you have written and discussed your </w:t>
      </w:r>
      <w:r w:rsidR="000F5B42">
        <w:rPr>
          <w:lang w:val="en-US"/>
        </w:rPr>
        <w:t>proposal</w:t>
      </w:r>
      <w:r w:rsidRPr="009C617E">
        <w:rPr>
          <w:lang w:val="en-US"/>
        </w:rPr>
        <w:t xml:space="preserve"> with your supervisor, the road for your thesis is paved and you can start work straight according to plan.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lastRenderedPageBreak/>
        <w:t>Formal requirements</w:t>
      </w:r>
    </w:p>
    <w:p w14:paraId="317BABDD" w14:textId="17D39167" w:rsidR="000937D7" w:rsidRDefault="000937D7" w:rsidP="00DA0937">
      <w:pPr>
        <w:pStyle w:val="berschrift2"/>
        <w:rPr>
          <w:lang w:val="en-US"/>
        </w:rPr>
      </w:pPr>
      <w:r>
        <w:rPr>
          <w:lang w:val="en-US"/>
        </w:rPr>
        <w:t>Title</w:t>
      </w:r>
    </w:p>
    <w:p w14:paraId="3BBC4667" w14:textId="7962662F" w:rsidR="000937D7" w:rsidRDefault="000937D7" w:rsidP="000937D7">
      <w:pPr>
        <w:rPr>
          <w:lang w:val="en-US"/>
        </w:rPr>
      </w:pPr>
      <w:r>
        <w:rPr>
          <w:lang w:val="en-US"/>
        </w:rPr>
        <w:t xml:space="preserve">Please add a title using the </w:t>
      </w:r>
    </w:p>
    <w:p w14:paraId="75F319CB" w14:textId="2112CC73" w:rsidR="000937D7" w:rsidRDefault="000937D7" w:rsidP="000937D7">
      <w:pPr>
        <w:pStyle w:val="Titel"/>
        <w:rPr>
          <w:lang w:val="en-US"/>
        </w:rPr>
      </w:pPr>
      <w:r>
        <w:rPr>
          <w:lang w:val="en-US"/>
        </w:rPr>
        <w:t>Title Format</w:t>
      </w:r>
    </w:p>
    <w:p w14:paraId="74C03682" w14:textId="623DA0C7" w:rsidR="000937D7" w:rsidRDefault="000937D7" w:rsidP="00DA0937">
      <w:pPr>
        <w:pStyle w:val="berschrift2"/>
        <w:rPr>
          <w:lang w:val="en-US"/>
        </w:rPr>
      </w:pPr>
      <w:r>
        <w:rPr>
          <w:lang w:val="en-US"/>
        </w:rPr>
        <w:t>File name</w:t>
      </w:r>
    </w:p>
    <w:p w14:paraId="523DD345" w14:textId="2929D1C7" w:rsidR="000937D7" w:rsidRDefault="000937D7" w:rsidP="000937D7">
      <w:pPr>
        <w:rPr>
          <w:lang w:val="en-US"/>
        </w:rPr>
      </w:pPr>
      <w:r>
        <w:rPr>
          <w:lang w:val="en-US"/>
        </w:rPr>
        <w:t>Please name the file as follows:</w:t>
      </w:r>
    </w:p>
    <w:p w14:paraId="6B068F85" w14:textId="5C7C1595" w:rsidR="000937D7" w:rsidRPr="000937D7" w:rsidRDefault="000937D7" w:rsidP="000937D7">
      <w:pPr>
        <w:rPr>
          <w:lang w:val="en-US"/>
        </w:rPr>
      </w:pPr>
      <w:r w:rsidRPr="000937D7">
        <w:rPr>
          <w:lang w:val="en-US"/>
        </w:rPr>
        <w:t xml:space="preserve">WT24 AW - </w:t>
      </w:r>
      <w:r>
        <w:rPr>
          <w:lang w:val="en-US"/>
        </w:rPr>
        <w:t>F</w:t>
      </w:r>
      <w:r w:rsidRPr="000937D7">
        <w:rPr>
          <w:lang w:val="en-US"/>
        </w:rPr>
        <w:t xml:space="preserve">irst </w:t>
      </w:r>
      <w:r>
        <w:rPr>
          <w:lang w:val="en-US"/>
        </w:rPr>
        <w:t>N</w:t>
      </w:r>
      <w:r w:rsidRPr="000937D7">
        <w:rPr>
          <w:lang w:val="en-US"/>
        </w:rPr>
        <w:t xml:space="preserve">ame </w:t>
      </w:r>
      <w:r>
        <w:rPr>
          <w:lang w:val="en-US"/>
        </w:rPr>
        <w:t>L</w:t>
      </w:r>
      <w:r w:rsidRPr="000937D7">
        <w:rPr>
          <w:lang w:val="en-US"/>
        </w:rPr>
        <w:t xml:space="preserve">ast </w:t>
      </w:r>
      <w:r>
        <w:rPr>
          <w:lang w:val="en-US"/>
        </w:rPr>
        <w:t>N</w:t>
      </w:r>
      <w:r w:rsidRPr="000937D7">
        <w:rPr>
          <w:lang w:val="en-US"/>
        </w:rPr>
        <w:t>ame - RIP</w:t>
      </w:r>
    </w:p>
    <w:p w14:paraId="17E78ED8" w14:textId="4EF6FFCD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6920C75F" w:rsidR="00B85CF2" w:rsidRDefault="000B5F8A" w:rsidP="00B85CF2">
      <w:pPr>
        <w:rPr>
          <w:lang w:val="en-US"/>
        </w:rPr>
      </w:pPr>
      <w:r w:rsidRPr="000B5F8A">
        <w:rPr>
          <w:lang w:val="en-US"/>
        </w:rPr>
        <w:t xml:space="preserve">The </w:t>
      </w:r>
      <w:r w:rsidR="007267BE">
        <w:rPr>
          <w:lang w:val="en-US"/>
        </w:rPr>
        <w:t xml:space="preserve">extended </w:t>
      </w:r>
      <w:r w:rsidR="000F5B42">
        <w:rPr>
          <w:lang w:val="en-US"/>
        </w:rPr>
        <w:t>proposal</w:t>
      </w:r>
      <w:r w:rsidRPr="000B5F8A">
        <w:rPr>
          <w:lang w:val="en-US"/>
        </w:rPr>
        <w:t xml:space="preserve"> should be </w:t>
      </w:r>
      <w:r w:rsidR="00863379">
        <w:rPr>
          <w:lang w:val="en-US"/>
        </w:rPr>
        <w:t>5</w:t>
      </w:r>
      <w:r w:rsidRPr="000B5F8A">
        <w:rPr>
          <w:lang w:val="en-US"/>
        </w:rPr>
        <w:t xml:space="preserve"> pages </w:t>
      </w:r>
      <w:r w:rsidR="000F5B42">
        <w:rPr>
          <w:lang w:val="en-US"/>
        </w:rPr>
        <w:t>long</w:t>
      </w:r>
      <w:r w:rsidR="00863379">
        <w:rPr>
          <w:lang w:val="en-US"/>
        </w:rPr>
        <w:t>,</w:t>
      </w:r>
      <w:r w:rsidR="00BA6735">
        <w:rPr>
          <w:lang w:val="en-US"/>
        </w:rPr>
        <w:t xml:space="preserve"> excludin</w:t>
      </w:r>
      <w:r w:rsidR="00BA6735" w:rsidRPr="00DA0937">
        <w:rPr>
          <w:lang w:val="en-US"/>
        </w:rPr>
        <w:t>g the references</w:t>
      </w:r>
      <w:r w:rsidR="00BA6735">
        <w:rPr>
          <w:lang w:val="en-US"/>
        </w:rPr>
        <w:t xml:space="preserve"> and the appendix</w:t>
      </w:r>
      <w:r w:rsidR="00863379">
        <w:rPr>
          <w:lang w:val="en-US"/>
        </w:rPr>
        <w:t>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2F788A9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 xml:space="preserve">) and the footer </w:t>
      </w:r>
      <w:r w:rsidR="00346BD4">
        <w:rPr>
          <w:lang w:val="en-US"/>
        </w:rPr>
        <w:t xml:space="preserve">(page 1 </w:t>
      </w:r>
      <w:r w:rsidR="007733EF">
        <w:rPr>
          <w:lang w:val="en-US"/>
        </w:rPr>
        <w:t>as well as</w:t>
      </w:r>
      <w:r w:rsidR="00346BD4">
        <w:rPr>
          <w:lang w:val="en-US"/>
        </w:rPr>
        <w:t xml:space="preserve"> page 2 and following) </w:t>
      </w:r>
      <w:r w:rsidR="0062291D">
        <w:rPr>
          <w:lang w:val="en-US"/>
        </w:rPr>
        <w:t>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13D4F3A7" w:rsidR="00650340" w:rsidRDefault="00A4098C" w:rsidP="00650340">
      <w:pPr>
        <w:rPr>
          <w:lang w:val="en-US"/>
        </w:rPr>
      </w:pPr>
      <w:r>
        <w:rPr>
          <w:lang w:val="en-US"/>
        </w:rPr>
        <w:t xml:space="preserve">Use the title style for your working title, </w:t>
      </w:r>
      <w:r w:rsidR="00650340" w:rsidRPr="00650340">
        <w:rPr>
          <w:lang w:val="en-US"/>
        </w:rPr>
        <w:t xml:space="preserve">the </w:t>
      </w:r>
      <w:r w:rsidR="00C45088">
        <w:rPr>
          <w:lang w:val="en-US"/>
        </w:rPr>
        <w:t>h</w:t>
      </w:r>
      <w:r w:rsidR="00650340">
        <w:rPr>
          <w:lang w:val="en-US"/>
        </w:rPr>
        <w:t xml:space="preserve">eading </w:t>
      </w:r>
      <w:r w:rsidR="00C45088">
        <w:rPr>
          <w:lang w:val="en-US"/>
        </w:rPr>
        <w:t>s</w:t>
      </w:r>
      <w:r w:rsidR="00650340">
        <w:rPr>
          <w:lang w:val="en-US"/>
        </w:rPr>
        <w:t xml:space="preserve">tyles for sections, </w:t>
      </w:r>
      <w:r w:rsidR="00762EE4">
        <w:rPr>
          <w:lang w:val="en-US"/>
        </w:rPr>
        <w:t xml:space="preserve">and </w:t>
      </w:r>
      <w:r w:rsidR="00C45088">
        <w:rPr>
          <w:lang w:val="en-US"/>
        </w:rPr>
        <w:t>subsections</w:t>
      </w:r>
      <w:r w:rsidR="00650340" w:rsidRPr="00650340">
        <w:rPr>
          <w:lang w:val="en-US"/>
        </w:rPr>
        <w:t xml:space="preserve">. </w:t>
      </w:r>
      <w:r w:rsidR="00D2589F">
        <w:rPr>
          <w:lang w:val="en-US"/>
        </w:rPr>
        <w:br/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lastRenderedPageBreak/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212DBC91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="00863379"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 w:rsidR="00863379"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55897A8" w:rsid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01623ADC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lastRenderedPageBreak/>
        <w:t>References</w:t>
      </w:r>
    </w:p>
    <w:p w14:paraId="61D09BBB" w14:textId="77777777" w:rsidR="00711E2C" w:rsidRPr="00711E2C" w:rsidRDefault="00711E2C" w:rsidP="00711E2C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Beese,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6ECAC806" w14:textId="05330B3B" w:rsidR="00A4098C" w:rsidRDefault="00A4098C" w:rsidP="00A4098C">
      <w:pPr>
        <w:pStyle w:val="berschrift1"/>
        <w:rPr>
          <w:lang w:val="en-US"/>
        </w:rPr>
      </w:pPr>
      <w:r>
        <w:rPr>
          <w:lang w:val="en-US"/>
        </w:rPr>
        <w:t xml:space="preserve">Appendix A: </w:t>
      </w:r>
      <w:r w:rsidR="00863379">
        <w:rPr>
          <w:lang w:val="en-US"/>
        </w:rPr>
        <w:t>Schedule</w:t>
      </w:r>
    </w:p>
    <w:p w14:paraId="61182431" w14:textId="120967CF" w:rsidR="00711E2C" w:rsidRDefault="00A4098C" w:rsidP="00711E2C">
      <w:pPr>
        <w:rPr>
          <w:lang w:val="en-US"/>
        </w:rPr>
      </w:pPr>
      <w:r>
        <w:rPr>
          <w:lang w:val="en-US"/>
        </w:rPr>
        <w:t xml:space="preserve">Add </w:t>
      </w:r>
      <w:r w:rsidR="00863379">
        <w:rPr>
          <w:lang w:val="en-US"/>
        </w:rPr>
        <w:t>schedule</w:t>
      </w:r>
      <w:r>
        <w:rPr>
          <w:lang w:val="en-US"/>
        </w:rPr>
        <w:t xml:space="preserve"> here.</w:t>
      </w:r>
    </w:p>
    <w:p w14:paraId="6BB967AD" w14:textId="3FCE934A" w:rsidR="006875CE" w:rsidRDefault="006875CE" w:rsidP="006875CE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Appendix</w:t>
      </w:r>
      <w:r w:rsidR="00900194">
        <w:rPr>
          <w:shd w:val="clear" w:color="auto" w:fill="FFFFFF"/>
          <w:lang w:val="en-US" w:eastAsia="de-DE"/>
        </w:rPr>
        <w:t xml:space="preserve"> B</w:t>
      </w:r>
      <w:r>
        <w:rPr>
          <w:shd w:val="clear" w:color="auto" w:fill="FFFFFF"/>
          <w:lang w:val="en-US" w:eastAsia="de-DE"/>
        </w:rPr>
        <w:t xml:space="preserve">: Declaration on the use of </w:t>
      </w:r>
      <w:proofErr w:type="spellStart"/>
      <w:r>
        <w:rPr>
          <w:shd w:val="clear" w:color="auto" w:fill="FFFFFF"/>
          <w:lang w:val="en-US" w:eastAsia="de-DE"/>
        </w:rPr>
        <w:t>GenAI</w:t>
      </w:r>
      <w:proofErr w:type="spellEnd"/>
      <w:r>
        <w:rPr>
          <w:shd w:val="clear" w:color="auto" w:fill="FFFFFF"/>
          <w:lang w:val="en-US" w:eastAsia="de-DE"/>
        </w:rPr>
        <w:t xml:space="preserve"> tools</w:t>
      </w:r>
    </w:p>
    <w:p w14:paraId="42CB435F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0AE4602B" w14:textId="77777777" w:rsidR="006875CE" w:rsidRPr="005A4D91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).</w:t>
      </w:r>
    </w:p>
    <w:p w14:paraId="7649FE20" w14:textId="77777777" w:rsidR="006875CE" w:rsidRPr="005A4D91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0FA70DC9" w14:textId="77777777" w:rsidR="006875CE" w:rsidRDefault="006875CE" w:rsidP="006875CE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):</w:t>
      </w:r>
    </w:p>
    <w:p w14:paraId="16C88AC0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267F9A1B" w14:textId="77777777" w:rsidR="006875CE" w:rsidRDefault="006875CE" w:rsidP="006875CE">
      <w:pPr>
        <w:pStyle w:val="Listenabsatz"/>
        <w:numPr>
          <w:ilvl w:val="0"/>
          <w:numId w:val="43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0847B3B0" w14:textId="77777777" w:rsidR="006875CE" w:rsidRDefault="006875CE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C50B0E" w14:textId="77777777" w:rsidR="006875CE" w:rsidRPr="005A4D91" w:rsidRDefault="006875CE" w:rsidP="006875CE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F45E0B1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labeled the content taken from the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76C9C083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34EB561B" w14:textId="77777777" w:rsidR="006875CE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43530EAB" w14:textId="77777777" w:rsidR="006875CE" w:rsidRPr="005A4D91" w:rsidRDefault="006875CE" w:rsidP="006875CE">
      <w:pPr>
        <w:pStyle w:val="Listenabsatz"/>
        <w:numPr>
          <w:ilvl w:val="0"/>
          <w:numId w:val="44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4668D30" w14:textId="77777777" w:rsidR="006875CE" w:rsidRDefault="006875CE" w:rsidP="006875CE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p w14:paraId="20857C73" w14:textId="41694FA5" w:rsidR="00C517FB" w:rsidRPr="00C517FB" w:rsidRDefault="00C517FB" w:rsidP="006875CE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>
        <w:rPr>
          <w:color w:val="BFBFBF" w:themeColor="background1" w:themeShade="BF"/>
          <w:lang w:val="en-US" w:eastAsia="de-DE"/>
        </w:rPr>
        <w:t>Name and describe the use cases, modify the table accordingly</w:t>
      </w:r>
      <w:r>
        <w:rPr>
          <w:color w:val="BFBFBF" w:themeColor="background1" w:themeShade="BF"/>
          <w:lang w:val="en-US" w:eastAsia="de-DE"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6875CE" w:rsidRPr="000937D7" w14:paraId="707CAFE1" w14:textId="77777777" w:rsidTr="008160A5">
        <w:tc>
          <w:tcPr>
            <w:tcW w:w="2453" w:type="dxa"/>
            <w:vAlign w:val="bottom"/>
          </w:tcPr>
          <w:p w14:paraId="4D4346D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2900E512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2260A3E8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6875CE" w14:paraId="5B64F160" w14:textId="77777777" w:rsidTr="008160A5">
        <w:tc>
          <w:tcPr>
            <w:tcW w:w="2453" w:type="dxa"/>
          </w:tcPr>
          <w:p w14:paraId="7A74383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lastRenderedPageBreak/>
              <w:t>Development and conception of the research project</w:t>
            </w:r>
          </w:p>
        </w:tc>
        <w:tc>
          <w:tcPr>
            <w:tcW w:w="1511" w:type="dxa"/>
          </w:tcPr>
          <w:p w14:paraId="579D31A1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4485C860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046D676" w14:textId="77777777" w:rsidTr="008160A5">
        <w:tc>
          <w:tcPr>
            <w:tcW w:w="2453" w:type="dxa"/>
          </w:tcPr>
          <w:p w14:paraId="4A8CDC4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18EC231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0A9D71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4B6BB76C" w14:textId="77777777" w:rsidTr="008160A5">
        <w:tc>
          <w:tcPr>
            <w:tcW w:w="2453" w:type="dxa"/>
          </w:tcPr>
          <w:p w14:paraId="489E419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7A47E837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3A4916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14B79DBA" w14:textId="77777777" w:rsidTr="008160A5">
        <w:tc>
          <w:tcPr>
            <w:tcW w:w="2453" w:type="dxa"/>
          </w:tcPr>
          <w:p w14:paraId="7E68863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0AF2FAD4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68D45B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6F1B9B7" w14:textId="77777777" w:rsidTr="008160A5">
        <w:tc>
          <w:tcPr>
            <w:tcW w:w="2453" w:type="dxa"/>
          </w:tcPr>
          <w:p w14:paraId="632A96CD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73E8131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930F9F3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14EE3D25" w14:textId="77777777" w:rsidTr="008160A5">
        <w:tc>
          <w:tcPr>
            <w:tcW w:w="2453" w:type="dxa"/>
          </w:tcPr>
          <w:p w14:paraId="126E848A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4DF5A8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77A1CAC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3E2FEF3" w14:textId="77777777" w:rsidTr="008160A5">
        <w:tc>
          <w:tcPr>
            <w:tcW w:w="2453" w:type="dxa"/>
          </w:tcPr>
          <w:p w14:paraId="12AC751C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D155D47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7A87025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6875CE" w14:paraId="500DF285" w14:textId="77777777" w:rsidTr="008160A5">
        <w:tc>
          <w:tcPr>
            <w:tcW w:w="2453" w:type="dxa"/>
          </w:tcPr>
          <w:p w14:paraId="465BA35E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449726FD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5BF8994" w14:textId="77777777" w:rsidR="006875CE" w:rsidRDefault="006875CE" w:rsidP="008160A5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3A3FC0D0" w14:textId="77777777" w:rsidR="006875CE" w:rsidRPr="00711E2C" w:rsidRDefault="006875CE" w:rsidP="00711E2C">
      <w:pPr>
        <w:rPr>
          <w:lang w:val="en-US"/>
        </w:rPr>
      </w:pPr>
    </w:p>
    <w:sectPr w:rsidR="006875CE" w:rsidRPr="00711E2C" w:rsidSect="003D34E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0797C" w14:textId="77777777" w:rsidR="005A497C" w:rsidRDefault="005A497C">
      <w:pPr>
        <w:spacing w:before="0" w:after="0" w:line="240" w:lineRule="auto"/>
      </w:pPr>
      <w:r>
        <w:separator/>
      </w:r>
    </w:p>
  </w:endnote>
  <w:endnote w:type="continuationSeparator" w:id="0">
    <w:p w14:paraId="2223847E" w14:textId="77777777" w:rsidR="005A497C" w:rsidRDefault="005A497C">
      <w:pPr>
        <w:spacing w:before="0" w:after="0" w:line="240" w:lineRule="auto"/>
      </w:pPr>
      <w:r>
        <w:continuationSeparator/>
      </w:r>
    </w:p>
  </w:endnote>
  <w:endnote w:type="continuationNotice" w:id="1">
    <w:p w14:paraId="27D07040" w14:textId="77777777" w:rsidR="005A497C" w:rsidRDefault="005A497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03F79" w:rsidRPr="000B5F8A" w14:paraId="49935A1E" w14:textId="77777777" w:rsidTr="004B3462">
      <w:tc>
        <w:tcPr>
          <w:tcW w:w="7092" w:type="dxa"/>
          <w:vAlign w:val="bottom"/>
        </w:tcPr>
        <w:p w14:paraId="69A13BB0" w14:textId="77777777" w:rsidR="00003F79" w:rsidRPr="000B5F8A" w:rsidRDefault="00003F79" w:rsidP="00003F79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697BB31D" w14:textId="77777777" w:rsidR="00003F79" w:rsidRPr="000B5F8A" w:rsidRDefault="00003F79" w:rsidP="00003F79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52E11572" w14:textId="71807F51" w:rsidR="00003F79" w:rsidRPr="00003F79" w:rsidRDefault="00003F79" w:rsidP="00003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530C4" w14:textId="77777777" w:rsidR="005A497C" w:rsidRDefault="005A497C">
      <w:pPr>
        <w:spacing w:before="0" w:after="0" w:line="240" w:lineRule="auto"/>
      </w:pPr>
      <w:r>
        <w:separator/>
      </w:r>
    </w:p>
  </w:footnote>
  <w:footnote w:type="continuationSeparator" w:id="0">
    <w:p w14:paraId="4B2D34C7" w14:textId="77777777" w:rsidR="005A497C" w:rsidRDefault="005A497C">
      <w:pPr>
        <w:spacing w:before="0" w:after="0" w:line="240" w:lineRule="auto"/>
      </w:pPr>
      <w:r>
        <w:continuationSeparator/>
      </w:r>
    </w:p>
  </w:footnote>
  <w:footnote w:type="continuationNotice" w:id="1">
    <w:p w14:paraId="037D3D30" w14:textId="77777777" w:rsidR="005A497C" w:rsidRDefault="005A497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12F" w14:textId="23E42523" w:rsidR="00BB47B9" w:rsidRPr="003D34E4" w:rsidRDefault="000B5F8A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A8DA7C0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003F79">
      <w:rPr>
        <w:b/>
        <w:bCs/>
        <w:sz w:val="16"/>
        <w:szCs w:val="16"/>
        <w:lang w:val="en-US"/>
      </w:rPr>
      <w:t>Research-in-Progress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7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39"/>
  </w:num>
  <w:num w:numId="6" w16cid:durableId="807207796">
    <w:abstractNumId w:val="21"/>
  </w:num>
  <w:num w:numId="7" w16cid:durableId="1418675300">
    <w:abstractNumId w:val="29"/>
  </w:num>
  <w:num w:numId="8" w16cid:durableId="1055858555">
    <w:abstractNumId w:val="36"/>
  </w:num>
  <w:num w:numId="9" w16cid:durableId="1383360505">
    <w:abstractNumId w:val="27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2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4"/>
  </w:num>
  <w:num w:numId="16" w16cid:durableId="1697076773">
    <w:abstractNumId w:val="20"/>
  </w:num>
  <w:num w:numId="17" w16cid:durableId="242758184">
    <w:abstractNumId w:val="32"/>
  </w:num>
  <w:num w:numId="18" w16cid:durableId="689337157">
    <w:abstractNumId w:val="26"/>
  </w:num>
  <w:num w:numId="19" w16cid:durableId="239678756">
    <w:abstractNumId w:val="13"/>
  </w:num>
  <w:num w:numId="20" w16cid:durableId="1179343986">
    <w:abstractNumId w:val="30"/>
  </w:num>
  <w:num w:numId="21" w16cid:durableId="1279336407">
    <w:abstractNumId w:val="15"/>
  </w:num>
  <w:num w:numId="22" w16cid:durableId="1794013607">
    <w:abstractNumId w:val="35"/>
  </w:num>
  <w:num w:numId="23" w16cid:durableId="84228409">
    <w:abstractNumId w:val="19"/>
  </w:num>
  <w:num w:numId="24" w16cid:durableId="279339945">
    <w:abstractNumId w:val="25"/>
  </w:num>
  <w:num w:numId="25" w16cid:durableId="1208570976">
    <w:abstractNumId w:val="17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8"/>
  </w:num>
  <w:num w:numId="41" w16cid:durableId="821897136">
    <w:abstractNumId w:val="42"/>
  </w:num>
  <w:num w:numId="42" w16cid:durableId="455805224">
    <w:abstractNumId w:val="23"/>
  </w:num>
  <w:num w:numId="43" w16cid:durableId="1910727372">
    <w:abstractNumId w:val="40"/>
  </w:num>
  <w:num w:numId="44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3F79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937D7"/>
    <w:rsid w:val="00094C1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46BD4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497C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1794E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875CE"/>
    <w:rsid w:val="006930FF"/>
    <w:rsid w:val="006A52FF"/>
    <w:rsid w:val="006A6FF2"/>
    <w:rsid w:val="006B7538"/>
    <w:rsid w:val="006C001E"/>
    <w:rsid w:val="006C11A3"/>
    <w:rsid w:val="006D4566"/>
    <w:rsid w:val="006D6457"/>
    <w:rsid w:val="006E2A1A"/>
    <w:rsid w:val="006E2FE8"/>
    <w:rsid w:val="006E32B8"/>
    <w:rsid w:val="006E6CE6"/>
    <w:rsid w:val="006F33C3"/>
    <w:rsid w:val="006F38B5"/>
    <w:rsid w:val="006F542F"/>
    <w:rsid w:val="006F7124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2EE4"/>
    <w:rsid w:val="00766159"/>
    <w:rsid w:val="00772029"/>
    <w:rsid w:val="007733EF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0663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7508B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6002"/>
    <w:rsid w:val="00900194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17FB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89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42</cp:revision>
  <cp:lastPrinted>2021-10-08T06:26:00Z</cp:lastPrinted>
  <dcterms:created xsi:type="dcterms:W3CDTF">2022-02-17T10:07:00Z</dcterms:created>
  <dcterms:modified xsi:type="dcterms:W3CDTF">2024-11-26T12:51:00Z</dcterms:modified>
</cp:coreProperties>
</file>