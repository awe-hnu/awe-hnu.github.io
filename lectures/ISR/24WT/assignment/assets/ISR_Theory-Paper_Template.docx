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0D28" w14:textId="77777777" w:rsidR="00212BBA" w:rsidRDefault="00212BBA" w:rsidP="00212BBA">
      <w:pPr>
        <w:pStyle w:val="Titel"/>
        <w:rPr>
          <w:lang w:val="en-US"/>
        </w:rPr>
      </w:pPr>
      <w:r>
        <w:rPr>
          <w:lang w:val="en-US"/>
        </w:rPr>
        <w:t>Theory</w:t>
      </w:r>
    </w:p>
    <w:p w14:paraId="486DA53A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16878EA" w14:textId="77777777" w:rsidR="00212BBA" w:rsidRPr="002068FA" w:rsidRDefault="00212BBA" w:rsidP="00212BBA">
      <w:pPr>
        <w:rPr>
          <w:lang w:val="en-US"/>
        </w:rPr>
      </w:pPr>
      <w:r w:rsidRPr="002068FA">
        <w:rPr>
          <w:lang w:val="en-US"/>
        </w:rPr>
        <w:t>Your paper needs to cover following contents</w:t>
      </w:r>
      <w:r>
        <w:rPr>
          <w:lang w:val="en-US"/>
        </w:rPr>
        <w:t>:</w:t>
      </w:r>
    </w:p>
    <w:p w14:paraId="0FF3707E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Title</w:t>
      </w:r>
      <w:r>
        <w:rPr>
          <w:lang w:val="en-US"/>
        </w:rPr>
        <w:t xml:space="preserve"> (i.e., name of the theory)</w:t>
      </w:r>
    </w:p>
    <w:p w14:paraId="092F5031" w14:textId="47560F3F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Concise </w:t>
      </w:r>
      <w:r w:rsidRPr="002068FA">
        <w:rPr>
          <w:b/>
          <w:bCs/>
          <w:lang w:val="en-US"/>
        </w:rPr>
        <w:t>description of the theory</w:t>
      </w:r>
      <w:r>
        <w:rPr>
          <w:lang w:val="en-US"/>
        </w:rPr>
        <w:t xml:space="preserve"> </w:t>
      </w:r>
      <w:r>
        <w:rPr>
          <w:lang w:val="en-US"/>
        </w:rPr>
        <w:br/>
        <w:t>including main dependent and independent constructs</w:t>
      </w:r>
      <w:r w:rsidR="00696B91">
        <w:rPr>
          <w:lang w:val="en-US"/>
        </w:rPr>
        <w:t xml:space="preserve"> as well as a classification.</w:t>
      </w:r>
    </w:p>
    <w:p w14:paraId="7724270A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Originating area</w:t>
      </w:r>
      <w:r>
        <w:rPr>
          <w:lang w:val="en-US"/>
        </w:rPr>
        <w:t xml:space="preserve"> and authors (if applicable)</w:t>
      </w:r>
    </w:p>
    <w:p w14:paraId="40FA9029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References to </w:t>
      </w:r>
      <w:r w:rsidRPr="002068FA">
        <w:rPr>
          <w:b/>
          <w:bCs/>
          <w:lang w:val="en-US"/>
        </w:rPr>
        <w:t>seminal articles</w:t>
      </w:r>
    </w:p>
    <w:p w14:paraId="67795387" w14:textId="77777777" w:rsidR="00212BBA" w:rsidRDefault="00212BBA" w:rsidP="00212BBA">
      <w:pPr>
        <w:pStyle w:val="Listenabsatz"/>
        <w:numPr>
          <w:ilvl w:val="0"/>
          <w:numId w:val="43"/>
        </w:numPr>
        <w:rPr>
          <w:lang w:val="en-US"/>
        </w:rPr>
      </w:pPr>
      <w:r w:rsidRPr="002068FA">
        <w:rPr>
          <w:b/>
          <w:bCs/>
          <w:lang w:val="en-US"/>
        </w:rPr>
        <w:t>Application of the theory in IS</w:t>
      </w:r>
      <w:r>
        <w:rPr>
          <w:lang w:val="en-US"/>
        </w:rPr>
        <w:t xml:space="preserve"> (examples incl. relevant findings)</w:t>
      </w:r>
    </w:p>
    <w:p w14:paraId="79855C93" w14:textId="26A254BD" w:rsidR="00C051A8" w:rsidRPr="00C051A8" w:rsidRDefault="00C051A8" w:rsidP="00C051A8">
      <w:pPr>
        <w:rPr>
          <w:lang w:val="en-US"/>
        </w:rPr>
      </w:pPr>
      <w:r>
        <w:rPr>
          <w:lang w:val="en-US"/>
        </w:rPr>
        <w:t xml:space="preserve">In addition, you need to declare the use of </w:t>
      </w:r>
      <w:proofErr w:type="spellStart"/>
      <w:r>
        <w:rPr>
          <w:lang w:val="en-US"/>
        </w:rPr>
        <w:t>GenAI</w:t>
      </w:r>
      <w:proofErr w:type="spellEnd"/>
      <w:r>
        <w:rPr>
          <w:lang w:val="en-US"/>
        </w:rPr>
        <w:t xml:space="preserve"> tools.</w:t>
      </w:r>
      <w:r>
        <w:rPr>
          <w:lang w:val="en-US"/>
        </w:rPr>
        <w:br/>
        <w:t>Please use the template provided below (Appendix).</w:t>
      </w:r>
    </w:p>
    <w:p w14:paraId="34864BB1" w14:textId="77777777" w:rsidR="00212BBA" w:rsidRPr="009C617E" w:rsidRDefault="00212BBA" w:rsidP="00212BBA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F12A37D" w14:textId="77777777" w:rsidR="00212BBA" w:rsidRPr="009C617E" w:rsidRDefault="00212BBA" w:rsidP="00212BBA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2916B240" w14:textId="77777777" w:rsidR="00212BBA" w:rsidRPr="000E5A43" w:rsidRDefault="00212BBA" w:rsidP="00212BBA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66C111CC" w14:textId="77777777" w:rsidR="00212BBA" w:rsidRPr="00DA0937" w:rsidRDefault="00212BBA" w:rsidP="00212BBA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7D4A311" w14:textId="77777777" w:rsidR="00212BBA" w:rsidRDefault="00212BBA" w:rsidP="00212BBA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5380827D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041AE1E9" w14:textId="77777777" w:rsidR="00212BBA" w:rsidRDefault="00212BBA" w:rsidP="00212BBA">
      <w:pPr>
        <w:rPr>
          <w:lang w:val="en-US"/>
        </w:rPr>
      </w:pPr>
      <w:r>
        <w:rPr>
          <w:lang w:val="en-US"/>
        </w:rPr>
        <w:t>Seminar paper should be at least 1.500 words</w:t>
      </w:r>
      <w:r w:rsidRPr="000B5F8A">
        <w:rPr>
          <w:lang w:val="en-US"/>
        </w:rPr>
        <w:t xml:space="preserve">, but not exceed </w:t>
      </w:r>
      <w:r>
        <w:rPr>
          <w:lang w:val="en-US"/>
        </w:rPr>
        <w:t xml:space="preserve">2.000 words </w:t>
      </w:r>
      <w:r>
        <w:rPr>
          <w:lang w:val="en-US"/>
        </w:rPr>
        <w:br/>
        <w:t>(excludin</w:t>
      </w:r>
      <w:r w:rsidRPr="00DA0937">
        <w:rPr>
          <w:lang w:val="en-US"/>
        </w:rPr>
        <w:t xml:space="preserve">g </w:t>
      </w:r>
      <w:r>
        <w:rPr>
          <w:lang w:val="en-US"/>
        </w:rPr>
        <w:t>tables, figures, and</w:t>
      </w:r>
      <w:r w:rsidRPr="00DA0937">
        <w:rPr>
          <w:lang w:val="en-US"/>
        </w:rPr>
        <w:t xml:space="preserve"> references</w:t>
      </w:r>
      <w:r>
        <w:rPr>
          <w:lang w:val="en-US"/>
        </w:rPr>
        <w:t>)</w:t>
      </w:r>
    </w:p>
    <w:p w14:paraId="16595BB9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t>Header and Footer</w:t>
      </w:r>
    </w:p>
    <w:p w14:paraId="7D2084E5" w14:textId="77777777" w:rsidR="00212BBA" w:rsidRPr="003D34E4" w:rsidRDefault="00212BBA" w:rsidP="00212BBA">
      <w:pPr>
        <w:rPr>
          <w:lang w:val="en-US"/>
        </w:rPr>
      </w:pPr>
      <w:r>
        <w:rPr>
          <w:lang w:val="en-US"/>
        </w:rPr>
        <w:t>Please modify the header from page 2 on (running title) and the footer accordingly.</w:t>
      </w:r>
    </w:p>
    <w:p w14:paraId="63974A56" w14:textId="77777777" w:rsidR="00212BBA" w:rsidRDefault="00212BBA" w:rsidP="00212BBA">
      <w:pPr>
        <w:pStyle w:val="berschrift2"/>
        <w:rPr>
          <w:lang w:val="en-US"/>
        </w:rPr>
      </w:pPr>
      <w:r>
        <w:rPr>
          <w:lang w:val="en-US"/>
        </w:rPr>
        <w:lastRenderedPageBreak/>
        <w:t>Sections</w:t>
      </w:r>
    </w:p>
    <w:p w14:paraId="3E0BBCE7" w14:textId="77777777" w:rsidR="00212BBA" w:rsidRDefault="00212BBA" w:rsidP="00212BBA">
      <w:pPr>
        <w:rPr>
          <w:lang w:val="en-US"/>
        </w:rPr>
      </w:pPr>
      <w:r>
        <w:rPr>
          <w:lang w:val="en-US"/>
        </w:rPr>
        <w:t xml:space="preserve">Use the title style for your title (i.e., name of the theory),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Pr="00650340">
        <w:rPr>
          <w:lang w:val="en-US"/>
        </w:rPr>
        <w:t>Please do not go any further into another layer/level.</w:t>
      </w:r>
    </w:p>
    <w:p w14:paraId="635AC6D4" w14:textId="77777777" w:rsidR="00212BBA" w:rsidRDefault="00212BBA" w:rsidP="00212BBA">
      <w:pPr>
        <w:pStyle w:val="berschrift3"/>
        <w:rPr>
          <w:lang w:val="en-US"/>
        </w:rPr>
      </w:pPr>
      <w:r>
        <w:rPr>
          <w:lang w:val="en-US"/>
        </w:rPr>
        <w:t>Sub-</w:t>
      </w:r>
      <w:r w:rsidRPr="000B5F8A">
        <w:rPr>
          <w:lang w:val="en-US"/>
        </w:rPr>
        <w:t>subsections</w:t>
      </w:r>
    </w:p>
    <w:p w14:paraId="2C8A95D9" w14:textId="77777777" w:rsidR="00212BBA" w:rsidRDefault="00212BBA" w:rsidP="00212BBA">
      <w:pPr>
        <w:rPr>
          <w:lang w:val="en-US"/>
        </w:rPr>
      </w:pPr>
      <w:r w:rsidRPr="00650340">
        <w:rPr>
          <w:lang w:val="en-US"/>
        </w:rPr>
        <w:t>Please do not go any further into another layer/level.</w:t>
      </w:r>
    </w:p>
    <w:p w14:paraId="5BA36FB6" w14:textId="77777777" w:rsidR="00212BBA" w:rsidRPr="00466890" w:rsidRDefault="00212BBA" w:rsidP="00212BBA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80176B4" w14:textId="77777777" w:rsidR="00212BBA" w:rsidRDefault="00212BBA" w:rsidP="00212BBA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5B33AC35" w14:textId="77777777" w:rsidR="00212BBA" w:rsidRDefault="00212BBA" w:rsidP="00212BBA">
      <w:pPr>
        <w:rPr>
          <w:lang w:val="en-US"/>
        </w:rPr>
      </w:pPr>
      <w:r>
        <w:rPr>
          <w:noProof/>
        </w:rPr>
        <w:drawing>
          <wp:inline distT="0" distB="0" distL="0" distR="0" wp14:anchorId="52AD99A7" wp14:editId="1E632527">
            <wp:extent cx="2743200" cy="2059305"/>
            <wp:effectExtent l="12700" t="12700" r="12700" b="10795"/>
            <wp:docPr id="6" name="image1.png" descr="Ein Bild, das Diagramm, Reihe, Entwurf enthält.&#10;&#10;Automatisch generierte Beschreibu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Ein Bild, das Diagramm, Reihe, Entwurf enthält.&#10;&#10;Automatisch generierte Beschreibu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625EC5" w14:textId="77777777" w:rsidR="00212BBA" w:rsidRPr="009C617E" w:rsidRDefault="00212BBA" w:rsidP="00212BBA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20DA8C87" w14:textId="77777777" w:rsidR="00212BBA" w:rsidRPr="000B5F8A" w:rsidRDefault="00212BBA" w:rsidP="00212BBA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7B4DCC2A" w14:textId="77777777" w:rsidR="00212BBA" w:rsidRPr="009E4456" w:rsidRDefault="00212BBA" w:rsidP="00212BBA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212BBA" w14:paraId="34478A45" w14:textId="77777777" w:rsidTr="00262878">
        <w:tc>
          <w:tcPr>
            <w:tcW w:w="1572" w:type="dxa"/>
            <w:tcBorders>
              <w:top w:val="single" w:sz="4" w:space="0" w:color="000000"/>
            </w:tcBorders>
          </w:tcPr>
          <w:p w14:paraId="729E5F24" w14:textId="77777777" w:rsidR="00212BBA" w:rsidRPr="000B5F8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40B4D9E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7517FCB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212BBA" w14:paraId="00765C88" w14:textId="77777777" w:rsidTr="00262878">
        <w:tc>
          <w:tcPr>
            <w:tcW w:w="1572" w:type="dxa"/>
          </w:tcPr>
          <w:p w14:paraId="379047F7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3525B2D6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024A88FF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212BBA" w14:paraId="7540334A" w14:textId="77777777" w:rsidTr="00262878">
        <w:tc>
          <w:tcPr>
            <w:tcW w:w="1572" w:type="dxa"/>
          </w:tcPr>
          <w:p w14:paraId="57C8823B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42390471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206C492E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212BBA" w14:paraId="75090AA0" w14:textId="77777777" w:rsidTr="00262878">
        <w:tc>
          <w:tcPr>
            <w:tcW w:w="1572" w:type="dxa"/>
            <w:tcBorders>
              <w:bottom w:val="single" w:sz="4" w:space="0" w:color="000000"/>
            </w:tcBorders>
          </w:tcPr>
          <w:p w14:paraId="3AFC85F5" w14:textId="77777777" w:rsidR="00212BBA" w:rsidRPr="004C0CDF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04ABED63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52BE9939" w14:textId="77777777" w:rsidR="00212BBA" w:rsidRDefault="00212BBA" w:rsidP="002628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76E9A40B" w14:textId="77777777" w:rsidR="00212BBA" w:rsidRDefault="00212BBA" w:rsidP="00212BBA">
      <w:pPr>
        <w:pStyle w:val="Beschriftung"/>
        <w:rPr>
          <w:color w:val="232323"/>
        </w:rPr>
      </w:pPr>
      <w:r>
        <w:t>Table 1. A Very Nice Table</w:t>
      </w:r>
    </w:p>
    <w:p w14:paraId="7C4726DD" w14:textId="77777777" w:rsidR="00212BBA" w:rsidRPr="00682B6D" w:rsidRDefault="00212BBA" w:rsidP="00212BBA">
      <w:pPr>
        <w:pStyle w:val="berschrift2"/>
        <w:rPr>
          <w:lang w:val="en-US"/>
        </w:rPr>
      </w:pPr>
      <w:r w:rsidRPr="00682B6D">
        <w:rPr>
          <w:lang w:val="en-US"/>
        </w:rPr>
        <w:t>References and Citations</w:t>
      </w:r>
    </w:p>
    <w:p w14:paraId="50AAE9A4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47D20E12" w14:textId="77777777" w:rsidR="00212BBA" w:rsidRPr="00682B6D" w:rsidRDefault="00212BBA" w:rsidP="00212BBA">
      <w:pPr>
        <w:rPr>
          <w:lang w:val="en-US"/>
        </w:rPr>
      </w:pPr>
      <w:r w:rsidRPr="00682B6D">
        <w:rPr>
          <w:lang w:val="en-US"/>
        </w:rPr>
        <w:lastRenderedPageBreak/>
        <w:t>Your references should comprise only published materials accessible to the public. Proprietary information may not be cited.</w:t>
      </w:r>
    </w:p>
    <w:p w14:paraId="6072AC0B" w14:textId="77777777" w:rsidR="00212BBA" w:rsidRDefault="00212BBA" w:rsidP="00212BBA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A3F043B" w14:textId="77777777" w:rsidR="00212BBA" w:rsidRDefault="00212BBA" w:rsidP="00212BBA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4E9203EE" w14:textId="3CF4153B" w:rsidR="0041721B" w:rsidRDefault="00212BBA" w:rsidP="00212BBA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7ADF4DEC" w14:textId="77777777" w:rsidR="0041721B" w:rsidRDefault="0041721B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0FA5855C" w14:textId="77777777" w:rsidR="0041721B" w:rsidRDefault="0041721B" w:rsidP="0041721B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 xml:space="preserve">Appendix: Declaration on the use of </w:t>
      </w:r>
      <w:proofErr w:type="spellStart"/>
      <w:r>
        <w:rPr>
          <w:shd w:val="clear" w:color="auto" w:fill="FFFFFF"/>
          <w:lang w:val="en-US" w:eastAsia="de-DE"/>
        </w:rPr>
        <w:t>GenAI</w:t>
      </w:r>
      <w:proofErr w:type="spellEnd"/>
      <w:r>
        <w:rPr>
          <w:shd w:val="clear" w:color="auto" w:fill="FFFFFF"/>
          <w:lang w:val="en-US" w:eastAsia="de-DE"/>
        </w:rPr>
        <w:t xml:space="preserve"> tools</w:t>
      </w:r>
    </w:p>
    <w:p w14:paraId="5BF9C534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180F513B" w14:textId="77777777" w:rsidR="0041721B" w:rsidRPr="005A4D91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).</w:t>
      </w:r>
    </w:p>
    <w:p w14:paraId="1EAC0925" w14:textId="77777777" w:rsidR="0041721B" w:rsidRPr="005A4D91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48E79992" w14:textId="77777777" w:rsidR="0041721B" w:rsidRDefault="0041721B" w:rsidP="0041721B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):</w:t>
      </w:r>
    </w:p>
    <w:p w14:paraId="77FB5AAA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00D229CB" w14:textId="77777777" w:rsidR="0041721B" w:rsidRDefault="0041721B" w:rsidP="0041721B">
      <w:pPr>
        <w:pStyle w:val="Listenabsatz"/>
        <w:numPr>
          <w:ilvl w:val="0"/>
          <w:numId w:val="45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1999F1CB" w14:textId="77777777" w:rsidR="0041721B" w:rsidRDefault="0041721B" w:rsidP="0041721B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41DDB032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70BD3D06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labeled the content taken from the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26DB0305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verified that the content generated by the above-mentioned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and </w:t>
      </w:r>
      <w:proofErr w:type="spellStart"/>
      <w:r w:rsidRPr="005A4D91">
        <w:rPr>
          <w:color w:val="000000" w:themeColor="text1"/>
          <w:lang w:val="en-US" w:eastAsia="de-DE"/>
        </w:rPr>
        <w:t>adpted</w:t>
      </w:r>
      <w:proofErr w:type="spellEnd"/>
      <w:r w:rsidRPr="005A4D91">
        <w:rPr>
          <w:color w:val="000000" w:themeColor="text1"/>
          <w:lang w:val="en-US" w:eastAsia="de-DE"/>
        </w:rPr>
        <w:t xml:space="preserve"> by me is factually correct</w:t>
      </w:r>
      <w:r>
        <w:rPr>
          <w:color w:val="000000" w:themeColor="text1"/>
          <w:lang w:val="en-US" w:eastAsia="de-DE"/>
        </w:rPr>
        <w:t>,</w:t>
      </w:r>
    </w:p>
    <w:p w14:paraId="3B0FA99D" w14:textId="77777777" w:rsidR="0041721B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62EABADC" w14:textId="77777777" w:rsidR="0041721B" w:rsidRPr="005A4D91" w:rsidRDefault="0041721B" w:rsidP="0041721B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620F670E" w14:textId="77777777" w:rsidR="0041721B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41721B" w14:paraId="258D3A23" w14:textId="77777777" w:rsidTr="005018F2">
        <w:tc>
          <w:tcPr>
            <w:tcW w:w="2453" w:type="dxa"/>
            <w:vAlign w:val="bottom"/>
          </w:tcPr>
          <w:p w14:paraId="03F17BD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62280B2B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35414F55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41721B" w14:paraId="11A7892B" w14:textId="77777777" w:rsidTr="005018F2">
        <w:tc>
          <w:tcPr>
            <w:tcW w:w="2453" w:type="dxa"/>
          </w:tcPr>
          <w:p w14:paraId="35FC046B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20423D16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282E4205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5F96AB31" w14:textId="77777777" w:rsidTr="005018F2">
        <w:tc>
          <w:tcPr>
            <w:tcW w:w="2453" w:type="dxa"/>
          </w:tcPr>
          <w:p w14:paraId="6345F7CF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0E409B1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F8A817E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479EB562" w14:textId="77777777" w:rsidTr="005018F2">
        <w:tc>
          <w:tcPr>
            <w:tcW w:w="2453" w:type="dxa"/>
          </w:tcPr>
          <w:p w14:paraId="323270A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5417DE0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2AD90F4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4818D506" w14:textId="77777777" w:rsidTr="005018F2">
        <w:tc>
          <w:tcPr>
            <w:tcW w:w="2453" w:type="dxa"/>
          </w:tcPr>
          <w:p w14:paraId="2EA15B2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7F32A5E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5512AA37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274EA966" w14:textId="77777777" w:rsidTr="005018F2">
        <w:tc>
          <w:tcPr>
            <w:tcW w:w="2453" w:type="dxa"/>
          </w:tcPr>
          <w:p w14:paraId="7BB1273C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563B23C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5D77FCD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16A3C158" w14:textId="77777777" w:rsidTr="005018F2">
        <w:tc>
          <w:tcPr>
            <w:tcW w:w="2453" w:type="dxa"/>
          </w:tcPr>
          <w:p w14:paraId="0FC5844D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27713413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3CE775EC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26A391F5" w14:textId="77777777" w:rsidTr="005018F2">
        <w:tc>
          <w:tcPr>
            <w:tcW w:w="2453" w:type="dxa"/>
          </w:tcPr>
          <w:p w14:paraId="233D01F2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7680647F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369C5632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41721B" w14:paraId="6FF19E75" w14:textId="77777777" w:rsidTr="005018F2">
        <w:tc>
          <w:tcPr>
            <w:tcW w:w="2453" w:type="dxa"/>
          </w:tcPr>
          <w:p w14:paraId="6C233D04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1EE8BA91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14A06BE" w14:textId="77777777" w:rsidR="0041721B" w:rsidRDefault="0041721B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2358DCE0" w14:textId="77777777" w:rsidR="0041721B" w:rsidRPr="005A4D91" w:rsidRDefault="0041721B" w:rsidP="0041721B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p w14:paraId="33822D8F" w14:textId="30AC06A7" w:rsidR="003E686D" w:rsidRPr="00212BBA" w:rsidRDefault="003E686D" w:rsidP="00212BBA">
      <w:pPr>
        <w:rPr>
          <w:lang w:val="en-US"/>
        </w:rPr>
      </w:pPr>
    </w:p>
    <w:sectPr w:rsidR="003E686D" w:rsidRPr="00212BBA" w:rsidSect="003E68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94805" w14:textId="77777777" w:rsidR="003813BD" w:rsidRDefault="003813BD">
      <w:pPr>
        <w:spacing w:before="0" w:after="0" w:line="240" w:lineRule="auto"/>
      </w:pPr>
      <w:r>
        <w:separator/>
      </w:r>
    </w:p>
  </w:endnote>
  <w:endnote w:type="continuationSeparator" w:id="0">
    <w:p w14:paraId="01BD652A" w14:textId="77777777" w:rsidR="003813BD" w:rsidRDefault="003813BD">
      <w:pPr>
        <w:spacing w:before="0" w:after="0" w:line="240" w:lineRule="auto"/>
      </w:pPr>
      <w:r>
        <w:continuationSeparator/>
      </w:r>
    </w:p>
  </w:endnote>
  <w:endnote w:type="continuationNotice" w:id="1">
    <w:p w14:paraId="4F0E50B6" w14:textId="77777777" w:rsidR="003813BD" w:rsidRDefault="003813B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5DF12" w14:textId="77777777" w:rsidR="001B1414" w:rsidRDefault="001B141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B0246" w14:textId="77777777" w:rsidR="001B1414" w:rsidRDefault="001B14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D34A6" w14:textId="77777777" w:rsidR="003813BD" w:rsidRDefault="003813BD">
      <w:pPr>
        <w:spacing w:before="0" w:after="0" w:line="240" w:lineRule="auto"/>
      </w:pPr>
      <w:r>
        <w:separator/>
      </w:r>
    </w:p>
  </w:footnote>
  <w:footnote w:type="continuationSeparator" w:id="0">
    <w:p w14:paraId="708D3110" w14:textId="77777777" w:rsidR="003813BD" w:rsidRDefault="003813BD">
      <w:pPr>
        <w:spacing w:before="0" w:after="0" w:line="240" w:lineRule="auto"/>
      </w:pPr>
      <w:r>
        <w:continuationSeparator/>
      </w:r>
    </w:p>
  </w:footnote>
  <w:footnote w:type="continuationNotice" w:id="1">
    <w:p w14:paraId="607958BD" w14:textId="77777777" w:rsidR="003813BD" w:rsidRDefault="003813B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053CA" w14:textId="77777777" w:rsidR="001B1414" w:rsidRDefault="001B141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35BB923C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 w:rsidR="001B1414">
      <w:rPr>
        <w:b/>
        <w:bCs/>
        <w:sz w:val="16"/>
        <w:szCs w:val="16"/>
        <w:lang w:val="en-US"/>
      </w:rPr>
      <w:t>Theory</w:t>
    </w:r>
    <w:r>
      <w:rPr>
        <w:b/>
        <w:bCs/>
        <w:sz w:val="16"/>
        <w:szCs w:val="16"/>
        <w:lang w:val="en-US"/>
      </w:rPr>
      <w:t xml:space="preserve">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27BA"/>
    <w:rsid w:val="001B07C0"/>
    <w:rsid w:val="001B1414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12BBA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813BD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10742"/>
    <w:rsid w:val="0041272E"/>
    <w:rsid w:val="00413703"/>
    <w:rsid w:val="00414A96"/>
    <w:rsid w:val="0041721B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96B91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6124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8E5880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1A8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B7E09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6</cp:revision>
  <cp:lastPrinted>2021-10-08T06:26:00Z</cp:lastPrinted>
  <dcterms:created xsi:type="dcterms:W3CDTF">2024-08-29T07:34:00Z</dcterms:created>
  <dcterms:modified xsi:type="dcterms:W3CDTF">2024-09-18T13:59:00Z</dcterms:modified>
</cp:coreProperties>
</file>